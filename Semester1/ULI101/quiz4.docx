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5A36D" w14:textId="77777777" w:rsidR="00882172" w:rsidRPr="009F303E" w:rsidRDefault="000B5751" w:rsidP="00882172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UNIX</w:t>
      </w:r>
      <w:r w:rsidR="00036D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Quiz </w:t>
      </w:r>
      <w:r w:rsidR="00583D28">
        <w:rPr>
          <w:rFonts w:ascii="Arial" w:hAnsi="Arial" w:cs="Arial"/>
        </w:rPr>
        <w:t>4</w:t>
      </w:r>
    </w:p>
    <w:p w14:paraId="569B5A72" w14:textId="77777777" w:rsidR="00C57E25" w:rsidRPr="009F303E" w:rsidRDefault="00C57E25">
      <w:pPr>
        <w:rPr>
          <w:rFonts w:ascii="Arial" w:hAnsi="Arial" w:cs="Arial"/>
        </w:rPr>
      </w:pPr>
    </w:p>
    <w:p w14:paraId="20E9BD0E" w14:textId="77777777" w:rsidR="00583D28" w:rsidRPr="00583D28" w:rsidRDefault="00583D28" w:rsidP="00583D28">
      <w:pPr>
        <w:rPr>
          <w:rFonts w:ascii="Courier New" w:hAnsi="Courier New"/>
          <w:szCs w:val="20"/>
        </w:rPr>
      </w:pPr>
      <w:r w:rsidRPr="00583D28">
        <w:rPr>
          <w:rFonts w:ascii="Courier New" w:hAnsi="Courier New"/>
          <w:szCs w:val="20"/>
        </w:rPr>
        <w:t>This is the current lin</w:t>
      </w:r>
      <w:r w:rsidRPr="00583D28">
        <w:rPr>
          <w:rFonts w:ascii="Courier New" w:hAnsi="Courier New"/>
          <w:szCs w:val="20"/>
          <w:highlight w:val="green"/>
        </w:rPr>
        <w:t>e</w:t>
      </w:r>
      <w:r w:rsidRPr="00583D28">
        <w:rPr>
          <w:rFonts w:ascii="Courier New" w:hAnsi="Courier New"/>
          <w:szCs w:val="20"/>
        </w:rPr>
        <w:t xml:space="preserve"> within vi - the cursor is shown in green</w:t>
      </w:r>
    </w:p>
    <w:p w14:paraId="42067C4E" w14:textId="77777777" w:rsidR="00583D28" w:rsidRPr="00583D28" w:rsidRDefault="00583D28" w:rsidP="00583D28">
      <w:pPr>
        <w:rPr>
          <w:rFonts w:ascii="Courier New" w:hAnsi="Courier New"/>
          <w:szCs w:val="20"/>
        </w:rPr>
      </w:pPr>
    </w:p>
    <w:p w14:paraId="0DDB9B59" w14:textId="77777777" w:rsidR="00583D28" w:rsidRPr="00583D28" w:rsidRDefault="00583D28" w:rsidP="00583D28">
      <w:pPr>
        <w:rPr>
          <w:rFonts w:ascii="Courier New" w:hAnsi="Courier New"/>
          <w:szCs w:val="20"/>
        </w:rPr>
      </w:pPr>
      <w:r w:rsidRPr="00583D28">
        <w:rPr>
          <w:rFonts w:ascii="Courier New" w:hAnsi="Courier New"/>
          <w:b/>
          <w:szCs w:val="20"/>
        </w:rPr>
        <w:t>NOTE THE FOLLOWING</w:t>
      </w:r>
      <w:r w:rsidRPr="00583D28">
        <w:rPr>
          <w:rFonts w:ascii="Courier New" w:hAnsi="Courier New"/>
          <w:szCs w:val="20"/>
        </w:rPr>
        <w:t>, which is the same for each question:</w:t>
      </w:r>
    </w:p>
    <w:p w14:paraId="3CE36519" w14:textId="77777777" w:rsidR="00583D28" w:rsidRPr="00583D28" w:rsidRDefault="00583D28" w:rsidP="00583D28">
      <w:pPr>
        <w:rPr>
          <w:rFonts w:ascii="Courier New" w:hAnsi="Courier New"/>
          <w:szCs w:val="20"/>
        </w:rPr>
      </w:pPr>
    </w:p>
    <w:p w14:paraId="7AAA39A9" w14:textId="77777777" w:rsidR="00583D28" w:rsidRPr="00583D28" w:rsidRDefault="00583D28" w:rsidP="00583D28">
      <w:pPr>
        <w:rPr>
          <w:rFonts w:ascii="Courier New" w:hAnsi="Courier New"/>
          <w:szCs w:val="20"/>
        </w:rPr>
      </w:pPr>
      <w:r w:rsidRPr="00583D28">
        <w:rPr>
          <w:rFonts w:ascii="Courier New" w:hAnsi="Courier New"/>
          <w:szCs w:val="20"/>
        </w:rPr>
        <w:t>1. Type the shortest sequence of vi commands (keystrokes) required.</w:t>
      </w:r>
    </w:p>
    <w:p w14:paraId="6F72F078" w14:textId="77777777" w:rsidR="00583D28" w:rsidRPr="00583D28" w:rsidRDefault="00583D28" w:rsidP="00583D28">
      <w:pPr>
        <w:rPr>
          <w:rFonts w:ascii="Courier New" w:hAnsi="Courier New"/>
          <w:szCs w:val="20"/>
        </w:rPr>
      </w:pPr>
      <w:r w:rsidRPr="00583D28">
        <w:rPr>
          <w:rFonts w:ascii="Courier New" w:hAnsi="Courier New"/>
          <w:szCs w:val="20"/>
        </w:rPr>
        <w:t>2. You are in command mode, and you are to remain in command mode.</w:t>
      </w:r>
    </w:p>
    <w:p w14:paraId="278010F9" w14:textId="77777777" w:rsidR="00583D28" w:rsidRPr="00583D28" w:rsidRDefault="00583D28" w:rsidP="00583D28">
      <w:pPr>
        <w:rPr>
          <w:rFonts w:ascii="Courier New" w:hAnsi="Courier New"/>
          <w:szCs w:val="20"/>
        </w:rPr>
      </w:pPr>
      <w:r w:rsidRPr="00583D28">
        <w:rPr>
          <w:rFonts w:ascii="Courier New" w:hAnsi="Courier New"/>
          <w:szCs w:val="20"/>
        </w:rPr>
        <w:t>3. The questions are independent, with no relationship to each other.</w:t>
      </w:r>
    </w:p>
    <w:p w14:paraId="7717F127" w14:textId="77777777" w:rsidR="00583D28" w:rsidRPr="00583D28" w:rsidRDefault="00583D28" w:rsidP="00583D28">
      <w:pPr>
        <w:rPr>
          <w:rFonts w:ascii="Courier New" w:hAnsi="Courier New"/>
          <w:szCs w:val="20"/>
        </w:rPr>
      </w:pPr>
      <w:r w:rsidRPr="00583D28">
        <w:rPr>
          <w:rFonts w:ascii="Courier New" w:hAnsi="Courier New"/>
          <w:szCs w:val="20"/>
        </w:rPr>
        <w:t xml:space="preserve">4. Indicate the </w:t>
      </w:r>
      <w:r w:rsidR="0017512B">
        <w:rPr>
          <w:rFonts w:ascii="Courier New" w:hAnsi="Courier New"/>
          <w:szCs w:val="20"/>
        </w:rPr>
        <w:t>ENTER</w:t>
      </w:r>
      <w:r w:rsidRPr="00583D28">
        <w:rPr>
          <w:rFonts w:ascii="Courier New" w:hAnsi="Courier New"/>
          <w:szCs w:val="20"/>
        </w:rPr>
        <w:t xml:space="preserve"> and </w:t>
      </w:r>
      <w:r w:rsidR="0017512B">
        <w:rPr>
          <w:rFonts w:ascii="Courier New" w:hAnsi="Courier New"/>
          <w:szCs w:val="20"/>
        </w:rPr>
        <w:t>ESC</w:t>
      </w:r>
      <w:r w:rsidRPr="00583D28">
        <w:rPr>
          <w:rFonts w:ascii="Courier New" w:hAnsi="Courier New"/>
          <w:szCs w:val="20"/>
        </w:rPr>
        <w:t xml:space="preserve"> keys when required.</w:t>
      </w:r>
    </w:p>
    <w:p w14:paraId="6C8B570E" w14:textId="77777777" w:rsidR="00583D28" w:rsidRPr="00583D28" w:rsidRDefault="00583D28" w:rsidP="00583D28">
      <w:pPr>
        <w:rPr>
          <w:rFonts w:ascii="Courier New" w:hAnsi="Courier New"/>
          <w:szCs w:val="20"/>
        </w:rPr>
      </w:pPr>
      <w:r w:rsidRPr="00583D28">
        <w:rPr>
          <w:rFonts w:ascii="Courier New" w:hAnsi="Courier New"/>
          <w:szCs w:val="20"/>
        </w:rPr>
        <w:t xml:space="preserve">5. Use only the commands: a, A, b, B, </w:t>
      </w:r>
      <w:proofErr w:type="spellStart"/>
      <w:r w:rsidRPr="00583D28">
        <w:rPr>
          <w:rFonts w:ascii="Courier New" w:hAnsi="Courier New"/>
          <w:szCs w:val="20"/>
        </w:rPr>
        <w:t>cw</w:t>
      </w:r>
      <w:proofErr w:type="spellEnd"/>
      <w:r w:rsidRPr="00583D28">
        <w:rPr>
          <w:rFonts w:ascii="Courier New" w:hAnsi="Courier New"/>
          <w:szCs w:val="20"/>
        </w:rPr>
        <w:t xml:space="preserve">, c$, cc, </w:t>
      </w:r>
      <w:proofErr w:type="spellStart"/>
      <w:r w:rsidRPr="00583D28">
        <w:rPr>
          <w:rFonts w:ascii="Courier New" w:hAnsi="Courier New"/>
          <w:szCs w:val="20"/>
        </w:rPr>
        <w:t>dw</w:t>
      </w:r>
      <w:proofErr w:type="spellEnd"/>
      <w:r w:rsidRPr="00583D28">
        <w:rPr>
          <w:rFonts w:ascii="Courier New" w:hAnsi="Courier New"/>
          <w:szCs w:val="20"/>
        </w:rPr>
        <w:t xml:space="preserve">, d$, dd, G, h, </w:t>
      </w:r>
      <w:proofErr w:type="spellStart"/>
      <w:r w:rsidRPr="00583D28">
        <w:rPr>
          <w:rFonts w:ascii="Courier New" w:hAnsi="Courier New"/>
          <w:szCs w:val="20"/>
        </w:rPr>
        <w:t>i</w:t>
      </w:r>
      <w:proofErr w:type="spellEnd"/>
      <w:r w:rsidRPr="00583D28">
        <w:rPr>
          <w:rFonts w:ascii="Courier New" w:hAnsi="Courier New"/>
          <w:szCs w:val="20"/>
        </w:rPr>
        <w:t>,</w:t>
      </w:r>
    </w:p>
    <w:p w14:paraId="3897B7E3" w14:textId="77777777" w:rsidR="00583D28" w:rsidRPr="00583D28" w:rsidRDefault="00583D28" w:rsidP="00583D28">
      <w:pPr>
        <w:rPr>
          <w:rFonts w:ascii="Courier New" w:hAnsi="Courier New"/>
          <w:szCs w:val="20"/>
        </w:rPr>
      </w:pPr>
      <w:r w:rsidRPr="00583D28">
        <w:rPr>
          <w:rFonts w:ascii="Courier New" w:hAnsi="Courier New"/>
          <w:szCs w:val="20"/>
        </w:rPr>
        <w:t xml:space="preserve">I, j, J, k, l, n, o, O, p, P, r, R, w, W, x, </w:t>
      </w:r>
      <w:proofErr w:type="spellStart"/>
      <w:r w:rsidRPr="00583D28">
        <w:rPr>
          <w:rFonts w:ascii="Courier New" w:hAnsi="Courier New"/>
          <w:szCs w:val="20"/>
        </w:rPr>
        <w:t>yw</w:t>
      </w:r>
      <w:proofErr w:type="spellEnd"/>
      <w:r w:rsidRPr="00583D28">
        <w:rPr>
          <w:rFonts w:ascii="Courier New" w:hAnsi="Courier New"/>
          <w:szCs w:val="20"/>
        </w:rPr>
        <w:t xml:space="preserve">, y$, </w:t>
      </w:r>
      <w:proofErr w:type="spellStart"/>
      <w:r w:rsidRPr="00583D28">
        <w:rPr>
          <w:rFonts w:ascii="Courier New" w:hAnsi="Courier New"/>
          <w:szCs w:val="20"/>
        </w:rPr>
        <w:t>yy</w:t>
      </w:r>
      <w:proofErr w:type="spellEnd"/>
      <w:proofErr w:type="gramStart"/>
      <w:r w:rsidRPr="00583D28">
        <w:rPr>
          <w:rFonts w:ascii="Courier New" w:hAnsi="Courier New"/>
          <w:szCs w:val="20"/>
        </w:rPr>
        <w:t>, .</w:t>
      </w:r>
      <w:proofErr w:type="gramEnd"/>
      <w:r w:rsidRPr="00583D28">
        <w:rPr>
          <w:rFonts w:ascii="Courier New" w:hAnsi="Courier New"/>
          <w:szCs w:val="20"/>
        </w:rPr>
        <w:t>, 0, $, /, ?</w:t>
      </w:r>
    </w:p>
    <w:p w14:paraId="2F76466C" w14:textId="77777777" w:rsidR="00583D28" w:rsidRPr="00583D28" w:rsidRDefault="00583D28" w:rsidP="00583D28">
      <w:pPr>
        <w:rPr>
          <w:rFonts w:ascii="Courier New" w:hAnsi="Courier New"/>
          <w:szCs w:val="20"/>
        </w:rPr>
      </w:pPr>
    </w:p>
    <w:p w14:paraId="67787799" w14:textId="77777777" w:rsidR="00583D28" w:rsidRPr="00583D28" w:rsidRDefault="00583D28" w:rsidP="00583D28">
      <w:pPr>
        <w:rPr>
          <w:rFonts w:ascii="Courier New" w:hAnsi="Courier New"/>
          <w:szCs w:val="20"/>
        </w:rPr>
      </w:pPr>
      <w:r w:rsidRPr="00583D28">
        <w:rPr>
          <w:rFonts w:ascii="Courier New" w:hAnsi="Courier New"/>
          <w:b/>
          <w:szCs w:val="20"/>
        </w:rPr>
        <w:t>Example question</w:t>
      </w:r>
      <w:r w:rsidRPr="00583D28">
        <w:rPr>
          <w:rFonts w:ascii="Courier New" w:hAnsi="Courier New"/>
          <w:szCs w:val="20"/>
        </w:rPr>
        <w:t>: Replace line 2000 with the string "</w:t>
      </w:r>
      <w:proofErr w:type="spellStart"/>
      <w:r w:rsidRPr="00583D28">
        <w:rPr>
          <w:rFonts w:ascii="Courier New" w:hAnsi="Courier New"/>
          <w:szCs w:val="20"/>
        </w:rPr>
        <w:t>LineMM</w:t>
      </w:r>
      <w:proofErr w:type="spellEnd"/>
      <w:r w:rsidRPr="00583D28">
        <w:rPr>
          <w:rFonts w:ascii="Courier New" w:hAnsi="Courier New"/>
          <w:szCs w:val="20"/>
        </w:rPr>
        <w:t>"</w:t>
      </w:r>
    </w:p>
    <w:p w14:paraId="139104AC" w14:textId="77777777" w:rsidR="00583D28" w:rsidRDefault="00583D28" w:rsidP="00583D28">
      <w:pPr>
        <w:rPr>
          <w:rFonts w:ascii="Courier New" w:hAnsi="Courier New"/>
          <w:szCs w:val="20"/>
        </w:rPr>
      </w:pPr>
      <w:r w:rsidRPr="00583D28">
        <w:rPr>
          <w:rFonts w:ascii="Courier New" w:hAnsi="Courier New"/>
          <w:b/>
          <w:szCs w:val="20"/>
        </w:rPr>
        <w:t>Sample answer</w:t>
      </w:r>
      <w:r w:rsidRPr="00583D28">
        <w:rPr>
          <w:rFonts w:ascii="Courier New" w:hAnsi="Courier New"/>
          <w:szCs w:val="20"/>
        </w:rPr>
        <w:t>:    2000GccLineMM</w:t>
      </w:r>
      <w:r w:rsidR="0017512B">
        <w:rPr>
          <w:rFonts w:ascii="Courier New" w:hAnsi="Courier New"/>
          <w:szCs w:val="20"/>
        </w:rPr>
        <w:t>ESC</w:t>
      </w:r>
    </w:p>
    <w:p w14:paraId="3D6CF707" w14:textId="77777777" w:rsidR="00583D28" w:rsidRDefault="00583D28" w:rsidP="00583D28">
      <w:pPr>
        <w:rPr>
          <w:rFonts w:ascii="Courier New" w:hAnsi="Courier New"/>
          <w:szCs w:val="20"/>
        </w:rPr>
      </w:pPr>
    </w:p>
    <w:p w14:paraId="184D9865" w14:textId="77777777" w:rsidR="000A67B3" w:rsidRPr="009F303E" w:rsidRDefault="00C568C1" w:rsidP="002C6360">
      <w:pPr>
        <w:tabs>
          <w:tab w:val="left" w:pos="709"/>
        </w:tabs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CE3DE1" w:rsidRPr="009F303E">
        <w:rPr>
          <w:rFonts w:ascii="Arial" w:hAnsi="Arial" w:cs="Arial"/>
        </w:rPr>
        <w:tab/>
      </w:r>
      <w:r w:rsidR="00583D28" w:rsidRPr="00583D28">
        <w:rPr>
          <w:rFonts w:ascii="Arial" w:hAnsi="Arial" w:cs="Arial"/>
        </w:rPr>
        <w:t>Remove the word "line" and the following space on the current line</w:t>
      </w:r>
      <w:r w:rsidR="000A67B3" w:rsidRPr="009F303E">
        <w:rPr>
          <w:rFonts w:ascii="Arial" w:hAnsi="Arial" w:cs="Arial"/>
        </w:rPr>
        <w:t>:</w:t>
      </w:r>
    </w:p>
    <w:p w14:paraId="73DC0DCA" w14:textId="08294436" w:rsidR="000A67B3" w:rsidRPr="002C6360" w:rsidRDefault="002C6360" w:rsidP="002C6360">
      <w:pPr>
        <w:tabs>
          <w:tab w:val="num" w:pos="1134"/>
        </w:tabs>
        <w:ind w:left="709" w:hanging="709"/>
        <w:rPr>
          <w:rFonts w:ascii="Courier New" w:hAnsi="Courier New" w:cs="Courier New" w:hint="eastAsia"/>
          <w:b/>
          <w:color w:val="FF0000"/>
          <w:lang w:eastAsia="ko-KR"/>
        </w:rPr>
      </w:pPr>
      <w:r w:rsidRPr="002C6360">
        <w:rPr>
          <w:rFonts w:ascii="Courier New" w:hAnsi="Courier New" w:cs="Courier New"/>
          <w:b/>
          <w:color w:val="FF0000"/>
        </w:rPr>
        <w:tab/>
      </w:r>
      <w:proofErr w:type="spellStart"/>
      <w:r w:rsidR="004D7911">
        <w:rPr>
          <w:rFonts w:ascii="Courier New" w:hAnsi="Courier New" w:cs="Courier New" w:hint="eastAsia"/>
          <w:b/>
          <w:color w:val="FF0000"/>
          <w:lang w:eastAsia="ko-KR"/>
        </w:rPr>
        <w:t>b</w:t>
      </w:r>
      <w:r w:rsidR="004D7911">
        <w:rPr>
          <w:rFonts w:ascii="Courier New" w:hAnsi="Courier New" w:cs="Courier New"/>
          <w:b/>
          <w:color w:val="FF0000"/>
          <w:lang w:eastAsia="ko-KR"/>
        </w:rPr>
        <w:t>dw</w:t>
      </w:r>
      <w:proofErr w:type="spellEnd"/>
    </w:p>
    <w:p w14:paraId="24A984D4" w14:textId="360CE51B" w:rsidR="004D7911" w:rsidRPr="009F303E" w:rsidRDefault="004D7911" w:rsidP="004D7911">
      <w:pPr>
        <w:tabs>
          <w:tab w:val="left" w:pos="709"/>
        </w:tabs>
        <w:ind w:left="709" w:hanging="709"/>
        <w:rPr>
          <w:rFonts w:ascii="Arial" w:hAnsi="Arial" w:cs="Arial"/>
        </w:rPr>
      </w:pPr>
      <w:r w:rsidRPr="009F303E">
        <w:rPr>
          <w:rFonts w:ascii="Arial" w:hAnsi="Arial" w:cs="Arial"/>
        </w:rPr>
        <w:tab/>
      </w:r>
      <w:r w:rsidRPr="00583D28">
        <w:rPr>
          <w:rFonts w:ascii="Arial" w:hAnsi="Arial" w:cs="Arial"/>
        </w:rPr>
        <w:t>Remove the word "</w:t>
      </w:r>
      <w:r>
        <w:rPr>
          <w:rFonts w:ascii="Arial" w:hAnsi="Arial" w:cs="Arial"/>
        </w:rPr>
        <w:t>within</w:t>
      </w:r>
      <w:r w:rsidRPr="00583D28">
        <w:rPr>
          <w:rFonts w:ascii="Arial" w:hAnsi="Arial" w:cs="Arial"/>
        </w:rPr>
        <w:t>" and the following space on the current line</w:t>
      </w:r>
      <w:r w:rsidRPr="009F303E">
        <w:rPr>
          <w:rFonts w:ascii="Arial" w:hAnsi="Arial" w:cs="Arial"/>
        </w:rPr>
        <w:t>:</w:t>
      </w:r>
    </w:p>
    <w:p w14:paraId="3259D671" w14:textId="220A33DC" w:rsidR="004D7911" w:rsidRPr="00A00A6A" w:rsidRDefault="004D7911" w:rsidP="004D7911">
      <w:pPr>
        <w:ind w:left="709" w:hanging="709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ab/>
      </w:r>
      <w:proofErr w:type="spellStart"/>
      <w:r w:rsidRPr="00A00A6A">
        <w:rPr>
          <w:rFonts w:ascii="Courier New" w:hAnsi="Courier New" w:cs="Courier New"/>
          <w:b/>
          <w:bCs/>
          <w:color w:val="FF0000"/>
        </w:rPr>
        <w:t>w</w:t>
      </w:r>
      <w:r w:rsidRPr="00A00A6A">
        <w:rPr>
          <w:rFonts w:ascii="Courier New" w:hAnsi="Courier New" w:cs="Courier New"/>
          <w:b/>
          <w:bCs/>
          <w:color w:val="FF0000"/>
        </w:rPr>
        <w:t>dw</w:t>
      </w:r>
      <w:proofErr w:type="spellEnd"/>
    </w:p>
    <w:p w14:paraId="4E8B8806" w14:textId="10A2D766" w:rsidR="004D7911" w:rsidRPr="00A00A6A" w:rsidRDefault="004D7911" w:rsidP="004D7911">
      <w:pPr>
        <w:ind w:left="709"/>
        <w:rPr>
          <w:rFonts w:ascii="Courier New" w:hAnsi="Courier New" w:cs="Courier New"/>
          <w:b/>
          <w:bCs/>
          <w:color w:val="FF0000"/>
        </w:rPr>
      </w:pPr>
      <w:proofErr w:type="spellStart"/>
      <w:r w:rsidRPr="00A00A6A">
        <w:rPr>
          <w:rFonts w:ascii="Courier New" w:hAnsi="Courier New" w:cs="Courier New"/>
          <w:b/>
          <w:bCs/>
          <w:color w:val="FF0000"/>
        </w:rPr>
        <w:t>Wdw</w:t>
      </w:r>
      <w:proofErr w:type="spellEnd"/>
    </w:p>
    <w:p w14:paraId="121D06D1" w14:textId="77777777" w:rsidR="004D7911" w:rsidRPr="00A00A6A" w:rsidRDefault="004D7911" w:rsidP="004D7911">
      <w:pPr>
        <w:ind w:left="709"/>
        <w:rPr>
          <w:rFonts w:ascii="Courier New" w:hAnsi="Courier New" w:cs="Courier New"/>
          <w:b/>
          <w:bCs/>
          <w:color w:val="FF0000"/>
        </w:rPr>
      </w:pPr>
      <w:proofErr w:type="spellStart"/>
      <w:r w:rsidRPr="00A00A6A">
        <w:rPr>
          <w:rFonts w:ascii="Courier New" w:hAnsi="Courier New" w:cs="Courier New"/>
          <w:b/>
          <w:bCs/>
          <w:color w:val="FF0000"/>
        </w:rPr>
        <w:t>wdW</w:t>
      </w:r>
      <w:proofErr w:type="spellEnd"/>
    </w:p>
    <w:p w14:paraId="6EE9C3A2" w14:textId="2419F01B" w:rsidR="004D7911" w:rsidRDefault="004D7911" w:rsidP="004D7911">
      <w:pPr>
        <w:ind w:left="709"/>
        <w:rPr>
          <w:rFonts w:ascii="Courier New" w:hAnsi="Courier New" w:cs="Courier New"/>
        </w:rPr>
      </w:pPr>
      <w:proofErr w:type="spellStart"/>
      <w:r w:rsidRPr="00A00A6A">
        <w:rPr>
          <w:rFonts w:ascii="Courier New" w:hAnsi="Courier New" w:cs="Courier New"/>
          <w:b/>
          <w:bCs/>
          <w:color w:val="FF0000"/>
        </w:rPr>
        <w:t>WdW</w:t>
      </w:r>
      <w:proofErr w:type="spellEnd"/>
      <w:r w:rsidRPr="004D7911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</w:t>
      </w:r>
      <w:proofErr w:type="spellStart"/>
      <w:r>
        <w:rPr>
          <w:rFonts w:ascii="Courier New" w:hAnsi="Courier New" w:cs="Courier New"/>
        </w:rPr>
        <w:t>withindw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73F1E6A7" w14:textId="77777777" w:rsidR="004D7911" w:rsidRPr="004D7911" w:rsidRDefault="004D7911" w:rsidP="004D7911">
      <w:pPr>
        <w:ind w:left="709" w:hanging="709"/>
        <w:rPr>
          <w:rFonts w:ascii="Courier New" w:hAnsi="Courier New" w:cs="Courier New"/>
        </w:rPr>
      </w:pPr>
    </w:p>
    <w:p w14:paraId="05C65A43" w14:textId="77777777" w:rsidR="00E97E2B" w:rsidRPr="009F303E" w:rsidRDefault="00C568C1" w:rsidP="002C6360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CE3DE1" w:rsidRPr="009F303E">
        <w:rPr>
          <w:rFonts w:ascii="Arial" w:hAnsi="Arial" w:cs="Arial"/>
        </w:rPr>
        <w:tab/>
      </w:r>
      <w:r w:rsidR="00D51965" w:rsidRPr="00D51965">
        <w:rPr>
          <w:rFonts w:ascii="Arial" w:hAnsi="Arial" w:cs="Arial"/>
        </w:rPr>
        <w:t>Replace the word "cursor" with "position" on the current line</w:t>
      </w:r>
      <w:r w:rsidR="00E97E2B" w:rsidRPr="009F303E">
        <w:rPr>
          <w:rFonts w:ascii="Arial" w:hAnsi="Arial" w:cs="Arial"/>
        </w:rPr>
        <w:t>:</w:t>
      </w:r>
    </w:p>
    <w:p w14:paraId="2581694C" w14:textId="0308CEE8" w:rsidR="00E97E2B" w:rsidRPr="002C6360" w:rsidRDefault="0045406A" w:rsidP="002C6360">
      <w:pPr>
        <w:tabs>
          <w:tab w:val="num" w:pos="709"/>
          <w:tab w:val="num" w:pos="1134"/>
        </w:tabs>
        <w:ind w:left="709" w:hanging="709"/>
        <w:rPr>
          <w:rFonts w:ascii="Courier New" w:hAnsi="Courier New" w:cs="Courier New"/>
          <w:b/>
          <w:color w:val="FF0000"/>
        </w:rPr>
      </w:pPr>
      <w:r w:rsidRPr="002C6360">
        <w:rPr>
          <w:rFonts w:ascii="Courier New" w:hAnsi="Courier New" w:cs="Courier New"/>
          <w:b/>
          <w:color w:val="FF0000"/>
        </w:rPr>
        <w:tab/>
      </w:r>
      <w:r w:rsidR="004D7911">
        <w:rPr>
          <w:rFonts w:ascii="Courier New" w:hAnsi="Courier New" w:cs="Courier New"/>
          <w:b/>
          <w:color w:val="FF0000"/>
        </w:rPr>
        <w:t>5wcwpositionESC</w:t>
      </w:r>
    </w:p>
    <w:p w14:paraId="730ECD3D" w14:textId="5E4443A0" w:rsidR="004D7911" w:rsidRPr="004D7911" w:rsidRDefault="004D7911" w:rsidP="004D7911">
      <w:pPr>
        <w:ind w:left="709" w:hanging="709"/>
        <w:rPr>
          <w:rFonts w:ascii="Arial" w:hAnsi="Arial" w:cs="Arial"/>
          <w:lang w:eastAsia="ko-KR"/>
        </w:rPr>
      </w:pPr>
      <w:r w:rsidRPr="009F303E">
        <w:rPr>
          <w:rFonts w:ascii="Arial" w:hAnsi="Arial" w:cs="Arial"/>
        </w:rPr>
        <w:tab/>
      </w:r>
    </w:p>
    <w:p w14:paraId="70B161D9" w14:textId="03F64D76" w:rsidR="00E97E2B" w:rsidRPr="004D7911" w:rsidRDefault="00E97E2B" w:rsidP="002C6360">
      <w:pPr>
        <w:tabs>
          <w:tab w:val="num" w:pos="540"/>
          <w:tab w:val="num" w:pos="1134"/>
        </w:tabs>
        <w:ind w:left="709" w:hanging="709"/>
        <w:rPr>
          <w:rFonts w:ascii="Arial" w:hAnsi="Arial" w:cs="Arial" w:hint="eastAsia"/>
          <w:lang w:eastAsia="ko-KR"/>
        </w:rPr>
      </w:pPr>
    </w:p>
    <w:p w14:paraId="13001A0D" w14:textId="77777777" w:rsidR="004D7911" w:rsidRDefault="004D7911" w:rsidP="002C6360">
      <w:pPr>
        <w:ind w:left="709" w:hanging="709"/>
        <w:rPr>
          <w:rFonts w:ascii="Arial" w:hAnsi="Arial" w:cs="Arial"/>
        </w:rPr>
      </w:pPr>
    </w:p>
    <w:p w14:paraId="6003A87B" w14:textId="7B269A73" w:rsidR="004E23EB" w:rsidRPr="009F303E" w:rsidRDefault="00C568C1" w:rsidP="002C6360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CE3DE1" w:rsidRPr="009F303E">
        <w:rPr>
          <w:rFonts w:ascii="Arial" w:hAnsi="Arial" w:cs="Arial"/>
        </w:rPr>
        <w:tab/>
      </w:r>
      <w:r w:rsidR="00971DB1" w:rsidRPr="00971DB1">
        <w:rPr>
          <w:rFonts w:ascii="Arial" w:hAnsi="Arial" w:cs="Arial"/>
        </w:rPr>
        <w:t>Place the word "And" followed by an underscore (_), at the beginning of the current line</w:t>
      </w:r>
      <w:r w:rsidR="004E23EB" w:rsidRPr="009F303E">
        <w:rPr>
          <w:rFonts w:ascii="Arial" w:hAnsi="Arial" w:cs="Arial"/>
        </w:rPr>
        <w:t>:</w:t>
      </w:r>
    </w:p>
    <w:p w14:paraId="07637132" w14:textId="0CA6B0DF" w:rsidR="004E23EB" w:rsidRPr="002C6360" w:rsidRDefault="009170F6" w:rsidP="002C6360">
      <w:pPr>
        <w:tabs>
          <w:tab w:val="num" w:pos="-720"/>
        </w:tabs>
        <w:ind w:left="709" w:hanging="709"/>
        <w:rPr>
          <w:rFonts w:ascii="Courier New" w:hAnsi="Courier New" w:cs="Courier New"/>
          <w:b/>
          <w:color w:val="FF0000"/>
        </w:rPr>
      </w:pPr>
      <w:r w:rsidRPr="002C6360">
        <w:rPr>
          <w:rFonts w:ascii="Courier New" w:hAnsi="Courier New" w:cs="Courier New"/>
          <w:b/>
          <w:color w:val="FF0000"/>
        </w:rPr>
        <w:tab/>
      </w:r>
      <w:proofErr w:type="spellStart"/>
      <w:r w:rsidR="004D7911">
        <w:rPr>
          <w:rFonts w:ascii="Courier New" w:hAnsi="Courier New" w:cs="Courier New"/>
          <w:b/>
          <w:color w:val="FF0000"/>
        </w:rPr>
        <w:t>IAnd_ESC</w:t>
      </w:r>
      <w:proofErr w:type="spellEnd"/>
    </w:p>
    <w:p w14:paraId="0CFA3DF8" w14:textId="77777777" w:rsidR="004E23EB" w:rsidRPr="009F303E" w:rsidRDefault="004E23EB" w:rsidP="002C6360">
      <w:pPr>
        <w:tabs>
          <w:tab w:val="num" w:pos="-720"/>
        </w:tabs>
        <w:ind w:left="709" w:hanging="709"/>
        <w:rPr>
          <w:rFonts w:ascii="Arial" w:hAnsi="Arial" w:cs="Arial"/>
        </w:rPr>
      </w:pPr>
    </w:p>
    <w:p w14:paraId="77280C69" w14:textId="77777777" w:rsidR="0032629B" w:rsidRPr="009F303E" w:rsidRDefault="00C568C1" w:rsidP="002C6360">
      <w:pPr>
        <w:tabs>
          <w:tab w:val="left" w:pos="709"/>
        </w:tabs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="009170F6" w:rsidRPr="009F303E">
        <w:rPr>
          <w:rFonts w:ascii="Arial" w:hAnsi="Arial" w:cs="Arial"/>
        </w:rPr>
        <w:tab/>
      </w:r>
      <w:r w:rsidR="00F11EBD" w:rsidRPr="00F11EBD">
        <w:rPr>
          <w:rFonts w:ascii="Arial" w:hAnsi="Arial" w:cs="Arial"/>
        </w:rPr>
        <w:t>Delete the last character (n) on the current line</w:t>
      </w:r>
      <w:r w:rsidR="0032629B" w:rsidRPr="009F303E">
        <w:rPr>
          <w:rFonts w:ascii="Arial" w:hAnsi="Arial" w:cs="Arial"/>
        </w:rPr>
        <w:t>:</w:t>
      </w:r>
    </w:p>
    <w:p w14:paraId="5671169F" w14:textId="62A9456C" w:rsidR="0032629B" w:rsidRPr="002C6360" w:rsidRDefault="009170F6" w:rsidP="002C6360">
      <w:pPr>
        <w:tabs>
          <w:tab w:val="num" w:pos="-720"/>
        </w:tabs>
        <w:ind w:left="709" w:hanging="709"/>
        <w:rPr>
          <w:rFonts w:ascii="Courier New" w:hAnsi="Courier New" w:cs="Courier New"/>
          <w:b/>
          <w:color w:val="FF0000"/>
        </w:rPr>
      </w:pPr>
      <w:r w:rsidRPr="002C6360">
        <w:rPr>
          <w:rFonts w:ascii="Courier New" w:hAnsi="Courier New" w:cs="Courier New"/>
          <w:b/>
          <w:color w:val="FF0000"/>
        </w:rPr>
        <w:tab/>
      </w:r>
      <w:r w:rsidR="004D7911">
        <w:rPr>
          <w:rFonts w:ascii="Courier New" w:hAnsi="Courier New" w:cs="Courier New"/>
          <w:b/>
          <w:color w:val="FF0000"/>
        </w:rPr>
        <w:t>$x</w:t>
      </w:r>
    </w:p>
    <w:p w14:paraId="4B7DC2FA" w14:textId="77777777" w:rsidR="0032629B" w:rsidRPr="009F303E" w:rsidRDefault="0032629B" w:rsidP="002C6360">
      <w:pPr>
        <w:tabs>
          <w:tab w:val="num" w:pos="-720"/>
        </w:tabs>
        <w:ind w:left="709" w:hanging="709"/>
        <w:rPr>
          <w:rFonts w:ascii="Arial" w:hAnsi="Arial" w:cs="Arial"/>
        </w:rPr>
      </w:pPr>
    </w:p>
    <w:p w14:paraId="32ADDC45" w14:textId="77777777" w:rsidR="00E97E2B" w:rsidRPr="009F303E" w:rsidRDefault="00C568C1" w:rsidP="002C6360">
      <w:pPr>
        <w:tabs>
          <w:tab w:val="num" w:pos="709"/>
        </w:tabs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9170F6" w:rsidRPr="009F303E">
        <w:rPr>
          <w:rFonts w:ascii="Arial" w:hAnsi="Arial" w:cs="Arial"/>
        </w:rPr>
        <w:tab/>
      </w:r>
      <w:r w:rsidR="007F6CBE" w:rsidRPr="007F6CBE">
        <w:rPr>
          <w:rFonts w:ascii="Arial" w:hAnsi="Arial" w:cs="Arial"/>
        </w:rPr>
        <w:t>Create a new line containing the word "Previous" above the current line</w:t>
      </w:r>
      <w:r w:rsidR="00E97E2B" w:rsidRPr="009F303E">
        <w:rPr>
          <w:rFonts w:ascii="Arial" w:hAnsi="Arial" w:cs="Arial"/>
          <w:bCs/>
        </w:rPr>
        <w:t>:</w:t>
      </w:r>
    </w:p>
    <w:p w14:paraId="52E808AD" w14:textId="367238C8" w:rsidR="00E97E2B" w:rsidRPr="002C6360" w:rsidRDefault="002C6360" w:rsidP="002C6360">
      <w:pPr>
        <w:tabs>
          <w:tab w:val="num" w:pos="1134"/>
        </w:tabs>
        <w:ind w:left="709" w:hanging="709"/>
        <w:rPr>
          <w:rFonts w:ascii="Courier New" w:hAnsi="Courier New" w:cs="Courier New"/>
          <w:b/>
          <w:color w:val="FF0000"/>
        </w:rPr>
      </w:pPr>
      <w:r w:rsidRPr="002C6360">
        <w:rPr>
          <w:rFonts w:ascii="Courier New" w:hAnsi="Courier New" w:cs="Courier New"/>
          <w:b/>
          <w:color w:val="FF0000"/>
        </w:rPr>
        <w:tab/>
      </w:r>
      <w:proofErr w:type="spellStart"/>
      <w:r w:rsidR="004D7911">
        <w:rPr>
          <w:rFonts w:ascii="Courier New" w:hAnsi="Courier New" w:cs="Courier New"/>
          <w:b/>
          <w:color w:val="FF0000"/>
        </w:rPr>
        <w:t>OPreviousESC</w:t>
      </w:r>
      <w:proofErr w:type="spellEnd"/>
    </w:p>
    <w:p w14:paraId="2AA1A4DF" w14:textId="77777777" w:rsidR="00E97E2B" w:rsidRPr="009F303E" w:rsidRDefault="00E97E2B" w:rsidP="002C6360">
      <w:pPr>
        <w:tabs>
          <w:tab w:val="num" w:pos="1134"/>
        </w:tabs>
        <w:ind w:left="709" w:hanging="709"/>
        <w:rPr>
          <w:rFonts w:ascii="Arial" w:hAnsi="Arial" w:cs="Arial"/>
        </w:rPr>
      </w:pPr>
    </w:p>
    <w:p w14:paraId="163ED88E" w14:textId="77777777" w:rsidR="004E23EB" w:rsidRPr="009F303E" w:rsidRDefault="00C568C1" w:rsidP="002C6360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9170F6" w:rsidRPr="009F303E">
        <w:rPr>
          <w:rFonts w:ascii="Arial" w:hAnsi="Arial" w:cs="Arial"/>
        </w:rPr>
        <w:tab/>
      </w:r>
      <w:r w:rsidR="00904716" w:rsidRPr="00904716">
        <w:rPr>
          <w:rFonts w:ascii="Arial" w:hAnsi="Arial" w:cs="Arial"/>
        </w:rPr>
        <w:t>Make the word "current</w:t>
      </w:r>
      <w:proofErr w:type="gramStart"/>
      <w:r w:rsidR="00904716" w:rsidRPr="00904716">
        <w:rPr>
          <w:rFonts w:ascii="Arial" w:hAnsi="Arial" w:cs="Arial"/>
        </w:rPr>
        <w:t>"  on</w:t>
      </w:r>
      <w:proofErr w:type="gramEnd"/>
      <w:r w:rsidR="00904716" w:rsidRPr="00904716">
        <w:rPr>
          <w:rFonts w:ascii="Arial" w:hAnsi="Arial" w:cs="Arial"/>
        </w:rPr>
        <w:t xml:space="preserve"> the current line all uppercase</w:t>
      </w:r>
      <w:r w:rsidR="004E23EB" w:rsidRPr="009F303E">
        <w:rPr>
          <w:rFonts w:ascii="Arial" w:hAnsi="Arial" w:cs="Arial"/>
        </w:rPr>
        <w:t>:</w:t>
      </w:r>
    </w:p>
    <w:p w14:paraId="04067563" w14:textId="38DD2613" w:rsidR="004E23EB" w:rsidRDefault="009170F6" w:rsidP="002C6360">
      <w:pPr>
        <w:tabs>
          <w:tab w:val="num" w:pos="-720"/>
        </w:tabs>
        <w:ind w:left="709" w:hanging="709"/>
        <w:rPr>
          <w:rFonts w:ascii="Courier New" w:hAnsi="Courier New" w:cs="Courier New"/>
          <w:b/>
          <w:color w:val="FF0000"/>
          <w:lang w:val="en-CA"/>
        </w:rPr>
      </w:pPr>
      <w:r w:rsidRPr="00BF6691">
        <w:rPr>
          <w:rFonts w:ascii="Courier New" w:hAnsi="Courier New" w:cs="Courier New"/>
          <w:b/>
          <w:color w:val="FF0000"/>
          <w:lang w:val="en-CA"/>
        </w:rPr>
        <w:tab/>
      </w:r>
      <w:proofErr w:type="spellStart"/>
      <w:r w:rsidR="00A00A6A">
        <w:rPr>
          <w:rFonts w:ascii="Courier New" w:hAnsi="Courier New" w:cs="Courier New"/>
          <w:b/>
          <w:color w:val="FF0000"/>
          <w:lang w:val="en-CA"/>
        </w:rPr>
        <w:t>b</w:t>
      </w:r>
      <w:r w:rsidR="004D7911">
        <w:rPr>
          <w:rFonts w:ascii="Courier New" w:hAnsi="Courier New" w:cs="Courier New"/>
          <w:b/>
          <w:color w:val="FF0000"/>
          <w:lang w:val="en-CA"/>
        </w:rPr>
        <w:t>bcwCURRENT</w:t>
      </w:r>
      <w:r w:rsidR="00A00A6A">
        <w:rPr>
          <w:rFonts w:ascii="Courier New" w:hAnsi="Courier New" w:cs="Courier New"/>
          <w:b/>
          <w:color w:val="FF0000"/>
          <w:lang w:val="en-CA"/>
        </w:rPr>
        <w:t>ESC</w:t>
      </w:r>
      <w:proofErr w:type="spellEnd"/>
    </w:p>
    <w:p w14:paraId="26F5577C" w14:textId="3BAFB632" w:rsidR="00A00A6A" w:rsidRDefault="00A00A6A" w:rsidP="00A00A6A">
      <w:pPr>
        <w:tabs>
          <w:tab w:val="num" w:pos="-720"/>
        </w:tabs>
        <w:ind w:left="709" w:hanging="709"/>
        <w:rPr>
          <w:rFonts w:ascii="Courier New" w:hAnsi="Courier New" w:cs="Courier New"/>
          <w:b/>
          <w:color w:val="FF0000"/>
          <w:lang w:val="en-CA"/>
        </w:rPr>
      </w:pPr>
      <w:r>
        <w:rPr>
          <w:rFonts w:ascii="Courier New" w:hAnsi="Courier New" w:cs="Courier New"/>
          <w:b/>
          <w:color w:val="FF0000"/>
          <w:lang w:val="en-CA"/>
        </w:rPr>
        <w:tab/>
        <w:t>2bRCURRENTESC</w:t>
      </w:r>
    </w:p>
    <w:p w14:paraId="66CA6252" w14:textId="77777777" w:rsidR="00A00A6A" w:rsidRPr="00A00A6A" w:rsidRDefault="00A00A6A" w:rsidP="00A00A6A">
      <w:pPr>
        <w:tabs>
          <w:tab w:val="num" w:pos="-720"/>
        </w:tabs>
        <w:ind w:left="709" w:hanging="709"/>
        <w:rPr>
          <w:rFonts w:ascii="Courier New" w:hAnsi="Courier New" w:cs="Courier New" w:hint="eastAsia"/>
          <w:b/>
          <w:color w:val="FF0000"/>
          <w:lang w:val="en-CA"/>
        </w:rPr>
      </w:pPr>
    </w:p>
    <w:p w14:paraId="55CC61EF" w14:textId="5F81E502" w:rsidR="00A00A6A" w:rsidRPr="00A00A6A" w:rsidRDefault="00C568C1" w:rsidP="00A00A6A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  <w:lang w:val="en-CA"/>
        </w:rPr>
        <w:t>7.</w:t>
      </w:r>
      <w:r w:rsidR="009170F6" w:rsidRPr="009F303E">
        <w:rPr>
          <w:rFonts w:ascii="Arial" w:hAnsi="Arial" w:cs="Arial"/>
          <w:lang w:val="en-CA"/>
        </w:rPr>
        <w:tab/>
      </w:r>
      <w:r w:rsidR="00904716">
        <w:rPr>
          <w:rFonts w:ascii="Arial" w:hAnsi="Arial" w:cs="Arial"/>
        </w:rPr>
        <w:t>Copy</w:t>
      </w:r>
      <w:r w:rsidR="00904716" w:rsidRPr="00904716">
        <w:rPr>
          <w:rFonts w:ascii="Arial" w:hAnsi="Arial" w:cs="Arial"/>
        </w:rPr>
        <w:t xml:space="preserve"> the current line</w:t>
      </w:r>
      <w:r w:rsidR="003D7C3E">
        <w:rPr>
          <w:rFonts w:ascii="Arial" w:hAnsi="Arial" w:cs="Arial"/>
        </w:rPr>
        <w:t xml:space="preserve"> and paste it</w:t>
      </w:r>
      <w:r w:rsidR="00904716" w:rsidRPr="00904716">
        <w:rPr>
          <w:rFonts w:ascii="Arial" w:hAnsi="Arial" w:cs="Arial"/>
        </w:rPr>
        <w:t xml:space="preserve"> below line 2000</w:t>
      </w:r>
      <w:r w:rsidR="009170F6" w:rsidRPr="009F303E">
        <w:rPr>
          <w:rFonts w:ascii="Arial" w:hAnsi="Arial" w:cs="Arial"/>
        </w:rPr>
        <w:t>:</w:t>
      </w:r>
    </w:p>
    <w:p w14:paraId="709FB132" w14:textId="1C65FF0D" w:rsidR="009170F6" w:rsidRPr="00BF6691" w:rsidRDefault="009170F6" w:rsidP="002C6360">
      <w:pPr>
        <w:tabs>
          <w:tab w:val="num" w:pos="-720"/>
        </w:tabs>
        <w:ind w:left="709" w:hanging="709"/>
        <w:rPr>
          <w:rFonts w:ascii="Courier New" w:hAnsi="Courier New" w:cs="Courier New"/>
          <w:b/>
          <w:color w:val="FF0000"/>
          <w:lang w:val="en-CA"/>
        </w:rPr>
      </w:pPr>
      <w:r w:rsidRPr="00BF6691">
        <w:rPr>
          <w:rFonts w:ascii="Courier New" w:hAnsi="Courier New" w:cs="Courier New"/>
          <w:b/>
          <w:color w:val="FF0000"/>
          <w:lang w:val="en-CA"/>
        </w:rPr>
        <w:tab/>
      </w:r>
      <w:r w:rsidR="00A00A6A">
        <w:rPr>
          <w:rFonts w:ascii="Courier New" w:hAnsi="Courier New" w:cs="Courier New"/>
          <w:b/>
          <w:color w:val="FF0000"/>
          <w:lang w:val="en-CA"/>
        </w:rPr>
        <w:t>yy2000Gp</w:t>
      </w:r>
    </w:p>
    <w:p w14:paraId="395DC333" w14:textId="77777777" w:rsidR="009170F6" w:rsidRPr="00C03BA4" w:rsidRDefault="009170F6" w:rsidP="002C6360">
      <w:pPr>
        <w:tabs>
          <w:tab w:val="num" w:pos="-720"/>
        </w:tabs>
        <w:ind w:left="709" w:hanging="709"/>
        <w:rPr>
          <w:rFonts w:ascii="Arial" w:hAnsi="Arial" w:cs="Arial"/>
          <w:lang w:val="en-CA"/>
        </w:rPr>
      </w:pPr>
    </w:p>
    <w:p w14:paraId="5D165511" w14:textId="77777777" w:rsidR="004E23EB" w:rsidRPr="009F303E" w:rsidRDefault="00C568C1" w:rsidP="002C6360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8.</w:t>
      </w:r>
      <w:r w:rsidR="00CA7381" w:rsidRPr="009F303E">
        <w:rPr>
          <w:rFonts w:ascii="Arial" w:hAnsi="Arial" w:cs="Arial"/>
        </w:rPr>
        <w:tab/>
      </w:r>
      <w:r w:rsidR="00C03BA4" w:rsidRPr="00C03BA4">
        <w:rPr>
          <w:rFonts w:ascii="Arial" w:hAnsi="Arial" w:cs="Arial"/>
        </w:rPr>
        <w:t>Copy the word "within" and the following space on the current line right before the word "line"</w:t>
      </w:r>
      <w:r w:rsidR="004E23EB" w:rsidRPr="009F303E">
        <w:rPr>
          <w:rFonts w:ascii="Arial" w:hAnsi="Arial" w:cs="Arial"/>
        </w:rPr>
        <w:t>:</w:t>
      </w:r>
    </w:p>
    <w:p w14:paraId="3CCA4957" w14:textId="5B6C12B5" w:rsidR="004E23EB" w:rsidRPr="00BF6691" w:rsidRDefault="00CA7381" w:rsidP="002C6360">
      <w:pPr>
        <w:tabs>
          <w:tab w:val="num" w:pos="1276"/>
        </w:tabs>
        <w:ind w:left="709" w:hanging="709"/>
        <w:rPr>
          <w:rFonts w:ascii="Courier New" w:hAnsi="Courier New" w:cs="Courier New"/>
          <w:b/>
          <w:color w:val="FF0000"/>
        </w:rPr>
      </w:pPr>
      <w:r w:rsidRPr="00BF6691">
        <w:rPr>
          <w:rFonts w:ascii="Courier New" w:hAnsi="Courier New" w:cs="Courier New"/>
          <w:b/>
          <w:color w:val="FF0000"/>
        </w:rPr>
        <w:tab/>
      </w:r>
      <w:proofErr w:type="spellStart"/>
      <w:r w:rsidR="00A00A6A">
        <w:rPr>
          <w:rFonts w:ascii="Courier New" w:hAnsi="Courier New" w:cs="Courier New"/>
          <w:b/>
          <w:color w:val="FF0000"/>
        </w:rPr>
        <w:t>wywbP</w:t>
      </w:r>
      <w:proofErr w:type="spellEnd"/>
    </w:p>
    <w:p w14:paraId="376C521E" w14:textId="77777777" w:rsidR="004E23EB" w:rsidRPr="009F303E" w:rsidRDefault="004E23EB" w:rsidP="002C6360">
      <w:pPr>
        <w:tabs>
          <w:tab w:val="num" w:pos="1276"/>
        </w:tabs>
        <w:ind w:left="709" w:hanging="709"/>
        <w:rPr>
          <w:rFonts w:ascii="Arial" w:hAnsi="Arial" w:cs="Arial"/>
        </w:rPr>
      </w:pPr>
    </w:p>
    <w:p w14:paraId="519715A0" w14:textId="77777777" w:rsidR="00CA7381" w:rsidRPr="009F303E" w:rsidRDefault="00C568C1" w:rsidP="002C6360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9.</w:t>
      </w:r>
      <w:r w:rsidR="00CA7381" w:rsidRPr="009F303E">
        <w:rPr>
          <w:rFonts w:ascii="Arial" w:hAnsi="Arial" w:cs="Arial"/>
        </w:rPr>
        <w:tab/>
      </w:r>
      <w:r w:rsidR="00E61CB5" w:rsidRPr="00E61CB5">
        <w:rPr>
          <w:rFonts w:ascii="Arial" w:hAnsi="Arial" w:cs="Arial"/>
        </w:rPr>
        <w:t>Replace the PREVIOUS occurrence of the word "vi" in the file with the word "editor"</w:t>
      </w:r>
      <w:r w:rsidR="00CA7381" w:rsidRPr="009F303E">
        <w:rPr>
          <w:rFonts w:ascii="Arial" w:hAnsi="Arial" w:cs="Arial"/>
        </w:rPr>
        <w:t>:</w:t>
      </w:r>
    </w:p>
    <w:p w14:paraId="2C2574F7" w14:textId="50593F84" w:rsidR="00CA7381" w:rsidRPr="00BF6691" w:rsidRDefault="00CA7381" w:rsidP="002C6360">
      <w:pPr>
        <w:tabs>
          <w:tab w:val="num" w:pos="1276"/>
        </w:tabs>
        <w:ind w:left="709" w:hanging="709"/>
        <w:rPr>
          <w:rFonts w:ascii="Courier New" w:hAnsi="Courier New" w:cs="Courier New"/>
          <w:b/>
          <w:color w:val="FF0000"/>
        </w:rPr>
      </w:pPr>
      <w:r w:rsidRPr="00BF6691">
        <w:rPr>
          <w:rFonts w:ascii="Courier New" w:hAnsi="Courier New" w:cs="Courier New"/>
          <w:b/>
          <w:color w:val="FF0000"/>
        </w:rPr>
        <w:tab/>
      </w:r>
      <w:proofErr w:type="gramStart"/>
      <w:r w:rsidR="00A00A6A">
        <w:rPr>
          <w:rFonts w:ascii="Courier New" w:hAnsi="Courier New" w:cs="Courier New"/>
          <w:b/>
          <w:color w:val="FF0000"/>
        </w:rPr>
        <w:t>?</w:t>
      </w:r>
      <w:proofErr w:type="spellStart"/>
      <w:r w:rsidR="00A00A6A">
        <w:rPr>
          <w:rFonts w:ascii="Courier New" w:hAnsi="Courier New" w:cs="Courier New"/>
          <w:b/>
          <w:color w:val="FF0000"/>
        </w:rPr>
        <w:t>viENTER</w:t>
      </w:r>
      <w:r w:rsidR="007C0530">
        <w:rPr>
          <w:rFonts w:ascii="Courier New" w:hAnsi="Courier New" w:cs="Courier New"/>
          <w:b/>
          <w:color w:val="FF0000"/>
        </w:rPr>
        <w:t>cweditorESC</w:t>
      </w:r>
      <w:proofErr w:type="spellEnd"/>
      <w:proofErr w:type="gramEnd"/>
    </w:p>
    <w:p w14:paraId="3404F967" w14:textId="77777777" w:rsidR="00CA7381" w:rsidRPr="009F303E" w:rsidRDefault="00CA7381" w:rsidP="002C6360">
      <w:pPr>
        <w:tabs>
          <w:tab w:val="num" w:pos="1276"/>
        </w:tabs>
        <w:ind w:left="709" w:hanging="709"/>
        <w:rPr>
          <w:rFonts w:ascii="Arial" w:hAnsi="Arial" w:cs="Arial"/>
        </w:rPr>
      </w:pPr>
    </w:p>
    <w:p w14:paraId="3DE0BDCF" w14:textId="77777777" w:rsidR="00CA7381" w:rsidRPr="009F303E" w:rsidRDefault="00C568C1" w:rsidP="002C6360">
      <w:pPr>
        <w:tabs>
          <w:tab w:val="num" w:pos="709"/>
        </w:tabs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10.</w:t>
      </w:r>
      <w:r w:rsidR="00CA7381" w:rsidRPr="009F303E">
        <w:rPr>
          <w:rFonts w:ascii="Arial" w:hAnsi="Arial" w:cs="Arial"/>
        </w:rPr>
        <w:tab/>
      </w:r>
      <w:r w:rsidR="00AA7607" w:rsidRPr="00AA7607">
        <w:rPr>
          <w:rFonts w:ascii="Arial" w:hAnsi="Arial" w:cs="Arial"/>
        </w:rPr>
        <w:t>Connect the last two lines in the file to create one long line. Note that the current line is in the middle of the file</w:t>
      </w:r>
      <w:r w:rsidR="00CA7381" w:rsidRPr="009F303E">
        <w:rPr>
          <w:rFonts w:ascii="Arial" w:hAnsi="Arial" w:cs="Arial"/>
          <w:bCs/>
        </w:rPr>
        <w:t>:</w:t>
      </w:r>
    </w:p>
    <w:p w14:paraId="71DE7C6C" w14:textId="10E96CDB" w:rsidR="00CA7381" w:rsidRPr="00BF6691" w:rsidRDefault="007C0530" w:rsidP="002C6360">
      <w:pPr>
        <w:tabs>
          <w:tab w:val="num" w:pos="1134"/>
        </w:tabs>
        <w:ind w:left="709"/>
        <w:rPr>
          <w:rFonts w:ascii="Courier New" w:hAnsi="Courier New" w:cs="Courier New" w:hint="eastAsia"/>
          <w:b/>
          <w:color w:val="FF0000"/>
          <w:lang w:eastAsia="ko-KR"/>
        </w:rPr>
      </w:pPr>
      <w:proofErr w:type="spellStart"/>
      <w:r>
        <w:rPr>
          <w:rFonts w:ascii="Courier New" w:hAnsi="Courier New" w:cs="Courier New" w:hint="eastAsia"/>
          <w:b/>
          <w:color w:val="FF0000"/>
          <w:lang w:eastAsia="ko-KR"/>
        </w:rPr>
        <w:t>G</w:t>
      </w:r>
      <w:r>
        <w:rPr>
          <w:rFonts w:ascii="Courier New" w:hAnsi="Courier New" w:cs="Courier New"/>
          <w:b/>
          <w:color w:val="FF0000"/>
          <w:lang w:eastAsia="ko-KR"/>
        </w:rPr>
        <w:t>kJ</w:t>
      </w:r>
      <w:proofErr w:type="spellEnd"/>
    </w:p>
    <w:p w14:paraId="7F582D59" w14:textId="77777777" w:rsidR="00CA7381" w:rsidRPr="009F303E" w:rsidRDefault="00CA7381" w:rsidP="002C6360">
      <w:pPr>
        <w:tabs>
          <w:tab w:val="num" w:pos="1134"/>
        </w:tabs>
        <w:ind w:left="709" w:hanging="567"/>
        <w:rPr>
          <w:rFonts w:ascii="Arial" w:hAnsi="Arial" w:cs="Arial"/>
        </w:rPr>
      </w:pPr>
    </w:p>
    <w:p w14:paraId="74D0A1BF" w14:textId="77777777" w:rsidR="00834854" w:rsidRPr="009F303E" w:rsidRDefault="00834854" w:rsidP="00834854">
      <w:pPr>
        <w:tabs>
          <w:tab w:val="num" w:pos="540"/>
          <w:tab w:val="num" w:pos="1134"/>
        </w:tabs>
        <w:ind w:left="567"/>
        <w:rPr>
          <w:rFonts w:ascii="Arial" w:hAnsi="Arial" w:cs="Arial"/>
          <w:lang w:val="en-CA"/>
        </w:rPr>
      </w:pPr>
    </w:p>
    <w:sectPr w:rsidR="00834854" w:rsidRPr="009F303E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12C7F"/>
    <w:multiLevelType w:val="hybridMultilevel"/>
    <w:tmpl w:val="312CCA2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EE1777"/>
    <w:multiLevelType w:val="hybridMultilevel"/>
    <w:tmpl w:val="BE6CE9A4"/>
    <w:lvl w:ilvl="0" w:tplc="AC3C017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B2C5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ACB9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1AD1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CE14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B8A52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FAD6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5A83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180D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EE5ECB"/>
    <w:multiLevelType w:val="hybridMultilevel"/>
    <w:tmpl w:val="5F62C50A"/>
    <w:lvl w:ilvl="0" w:tplc="0700C5A2">
      <w:start w:val="4"/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95A5795"/>
    <w:multiLevelType w:val="hybridMultilevel"/>
    <w:tmpl w:val="A634AD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9F6F69"/>
    <w:multiLevelType w:val="hybridMultilevel"/>
    <w:tmpl w:val="B3A43F32"/>
    <w:lvl w:ilvl="0" w:tplc="D3202DCE">
      <w:start w:val="1"/>
      <w:numFmt w:val="decimal"/>
      <w:lvlText w:val="%1."/>
      <w:lvlJc w:val="left"/>
      <w:pPr>
        <w:ind w:left="1108" w:hanging="70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2A3D82"/>
    <w:multiLevelType w:val="hybridMultilevel"/>
    <w:tmpl w:val="D1006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ED0595"/>
    <w:multiLevelType w:val="hybridMultilevel"/>
    <w:tmpl w:val="A2C62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BB0532"/>
    <w:multiLevelType w:val="hybridMultilevel"/>
    <w:tmpl w:val="A64656BA"/>
    <w:lvl w:ilvl="0" w:tplc="4A54FD6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58C9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2C68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32E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8AD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05F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6E8C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D4D1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46FE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447CB9"/>
    <w:multiLevelType w:val="hybridMultilevel"/>
    <w:tmpl w:val="6E5E7ADE"/>
    <w:lvl w:ilvl="0" w:tplc="878444CA">
      <w:start w:val="4"/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2893EED"/>
    <w:multiLevelType w:val="hybridMultilevel"/>
    <w:tmpl w:val="8716C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5D36FB"/>
    <w:multiLevelType w:val="hybridMultilevel"/>
    <w:tmpl w:val="37C4A5B4"/>
    <w:lvl w:ilvl="0" w:tplc="79F2B67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E484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0668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FE2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6E30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DA8A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B624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E620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1C3F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401EAB"/>
    <w:multiLevelType w:val="hybridMultilevel"/>
    <w:tmpl w:val="6DFAA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A37F78"/>
    <w:multiLevelType w:val="hybridMultilevel"/>
    <w:tmpl w:val="2752D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114A68"/>
    <w:multiLevelType w:val="hybridMultilevel"/>
    <w:tmpl w:val="80E8C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9"/>
  </w:num>
  <w:num w:numId="5">
    <w:abstractNumId w:val="3"/>
  </w:num>
  <w:num w:numId="6">
    <w:abstractNumId w:val="13"/>
  </w:num>
  <w:num w:numId="7">
    <w:abstractNumId w:val="6"/>
  </w:num>
  <w:num w:numId="8">
    <w:abstractNumId w:val="5"/>
  </w:num>
  <w:num w:numId="9">
    <w:abstractNumId w:val="0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2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C1F"/>
    <w:rsid w:val="00005EB1"/>
    <w:rsid w:val="00017CF1"/>
    <w:rsid w:val="00036DDD"/>
    <w:rsid w:val="000837CE"/>
    <w:rsid w:val="00087D5D"/>
    <w:rsid w:val="0009549F"/>
    <w:rsid w:val="000A67B3"/>
    <w:rsid w:val="000B5751"/>
    <w:rsid w:val="000D70C8"/>
    <w:rsid w:val="000F15C7"/>
    <w:rsid w:val="001071B5"/>
    <w:rsid w:val="001450A2"/>
    <w:rsid w:val="00151684"/>
    <w:rsid w:val="00166B20"/>
    <w:rsid w:val="0017512B"/>
    <w:rsid w:val="00192878"/>
    <w:rsid w:val="001B4EA4"/>
    <w:rsid w:val="001B570E"/>
    <w:rsid w:val="001D2B1B"/>
    <w:rsid w:val="001F23FE"/>
    <w:rsid w:val="001F3921"/>
    <w:rsid w:val="00236611"/>
    <w:rsid w:val="00236883"/>
    <w:rsid w:val="00242F69"/>
    <w:rsid w:val="00244A62"/>
    <w:rsid w:val="00245FBF"/>
    <w:rsid w:val="00266B4E"/>
    <w:rsid w:val="00287338"/>
    <w:rsid w:val="00294794"/>
    <w:rsid w:val="002C55B8"/>
    <w:rsid w:val="002C6360"/>
    <w:rsid w:val="002D60AE"/>
    <w:rsid w:val="002F56E0"/>
    <w:rsid w:val="0032629B"/>
    <w:rsid w:val="0034601B"/>
    <w:rsid w:val="00353E8F"/>
    <w:rsid w:val="00390CB9"/>
    <w:rsid w:val="00394320"/>
    <w:rsid w:val="003A6715"/>
    <w:rsid w:val="003B1FB8"/>
    <w:rsid w:val="003D7C3E"/>
    <w:rsid w:val="003E4867"/>
    <w:rsid w:val="00404D53"/>
    <w:rsid w:val="0043446A"/>
    <w:rsid w:val="0045406A"/>
    <w:rsid w:val="00474F62"/>
    <w:rsid w:val="00484067"/>
    <w:rsid w:val="00484479"/>
    <w:rsid w:val="004D5C86"/>
    <w:rsid w:val="004D7911"/>
    <w:rsid w:val="004E01BA"/>
    <w:rsid w:val="004E23EB"/>
    <w:rsid w:val="00500F63"/>
    <w:rsid w:val="00506702"/>
    <w:rsid w:val="00506F7D"/>
    <w:rsid w:val="005105D2"/>
    <w:rsid w:val="00516170"/>
    <w:rsid w:val="00517206"/>
    <w:rsid w:val="0052331B"/>
    <w:rsid w:val="00570B77"/>
    <w:rsid w:val="00583D28"/>
    <w:rsid w:val="005C1C1F"/>
    <w:rsid w:val="005C602E"/>
    <w:rsid w:val="005D1630"/>
    <w:rsid w:val="005D3AA6"/>
    <w:rsid w:val="0062659D"/>
    <w:rsid w:val="006439DC"/>
    <w:rsid w:val="00644130"/>
    <w:rsid w:val="00697BA2"/>
    <w:rsid w:val="006C5E16"/>
    <w:rsid w:val="006F0E36"/>
    <w:rsid w:val="006F427B"/>
    <w:rsid w:val="007105FF"/>
    <w:rsid w:val="00745985"/>
    <w:rsid w:val="00775C59"/>
    <w:rsid w:val="007A3DB6"/>
    <w:rsid w:val="007B0A49"/>
    <w:rsid w:val="007C0530"/>
    <w:rsid w:val="007C320E"/>
    <w:rsid w:val="007F6CBE"/>
    <w:rsid w:val="00834854"/>
    <w:rsid w:val="00842553"/>
    <w:rsid w:val="00860B23"/>
    <w:rsid w:val="00877DA1"/>
    <w:rsid w:val="00882172"/>
    <w:rsid w:val="008C2A94"/>
    <w:rsid w:val="008C55EC"/>
    <w:rsid w:val="008D4E4E"/>
    <w:rsid w:val="008E602E"/>
    <w:rsid w:val="00904716"/>
    <w:rsid w:val="009106AA"/>
    <w:rsid w:val="009170F6"/>
    <w:rsid w:val="00917E23"/>
    <w:rsid w:val="00926D03"/>
    <w:rsid w:val="0092742D"/>
    <w:rsid w:val="00931855"/>
    <w:rsid w:val="00944E5C"/>
    <w:rsid w:val="00945A90"/>
    <w:rsid w:val="00971DB1"/>
    <w:rsid w:val="00984C60"/>
    <w:rsid w:val="00992052"/>
    <w:rsid w:val="00995428"/>
    <w:rsid w:val="009C5B0A"/>
    <w:rsid w:val="009D0392"/>
    <w:rsid w:val="009E62D0"/>
    <w:rsid w:val="009E7102"/>
    <w:rsid w:val="009F303E"/>
    <w:rsid w:val="00A00A6A"/>
    <w:rsid w:val="00A35B2B"/>
    <w:rsid w:val="00A9649E"/>
    <w:rsid w:val="00AA7607"/>
    <w:rsid w:val="00AC7AF5"/>
    <w:rsid w:val="00AD08E6"/>
    <w:rsid w:val="00AF4775"/>
    <w:rsid w:val="00AF709C"/>
    <w:rsid w:val="00B14C26"/>
    <w:rsid w:val="00B17891"/>
    <w:rsid w:val="00B42D18"/>
    <w:rsid w:val="00B6447E"/>
    <w:rsid w:val="00B66C37"/>
    <w:rsid w:val="00B71DFE"/>
    <w:rsid w:val="00B86728"/>
    <w:rsid w:val="00B9468E"/>
    <w:rsid w:val="00BA33E0"/>
    <w:rsid w:val="00BC3DD4"/>
    <w:rsid w:val="00BD0D60"/>
    <w:rsid w:val="00BF6691"/>
    <w:rsid w:val="00C03BA4"/>
    <w:rsid w:val="00C213BA"/>
    <w:rsid w:val="00C568C1"/>
    <w:rsid w:val="00C57E25"/>
    <w:rsid w:val="00C60148"/>
    <w:rsid w:val="00C7373F"/>
    <w:rsid w:val="00C914EF"/>
    <w:rsid w:val="00CA7381"/>
    <w:rsid w:val="00CE3DE1"/>
    <w:rsid w:val="00D0593D"/>
    <w:rsid w:val="00D51965"/>
    <w:rsid w:val="00D72C79"/>
    <w:rsid w:val="00D85EBB"/>
    <w:rsid w:val="00DC6658"/>
    <w:rsid w:val="00DE0914"/>
    <w:rsid w:val="00E00C59"/>
    <w:rsid w:val="00E61CB5"/>
    <w:rsid w:val="00E721D5"/>
    <w:rsid w:val="00E76E38"/>
    <w:rsid w:val="00E96521"/>
    <w:rsid w:val="00E97E2B"/>
    <w:rsid w:val="00EA6236"/>
    <w:rsid w:val="00EB3443"/>
    <w:rsid w:val="00EB3FBC"/>
    <w:rsid w:val="00ED2B00"/>
    <w:rsid w:val="00EE2707"/>
    <w:rsid w:val="00F01C28"/>
    <w:rsid w:val="00F11EBD"/>
    <w:rsid w:val="00F127AB"/>
    <w:rsid w:val="00F138C2"/>
    <w:rsid w:val="00F22D6C"/>
    <w:rsid w:val="00F40574"/>
    <w:rsid w:val="00F44B61"/>
    <w:rsid w:val="00F74B4E"/>
    <w:rsid w:val="00F93B9A"/>
    <w:rsid w:val="00FA245E"/>
    <w:rsid w:val="00FC1F01"/>
    <w:rsid w:val="00FD3FD3"/>
    <w:rsid w:val="00FD5577"/>
    <w:rsid w:val="00FD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44882"/>
  <w15:docId w15:val="{F4A0D7ED-0C1C-4D33-94E7-03A9E9EB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791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character" w:customStyle="1" w:styleId="Heading1Char">
    <w:name w:val="Heading 1 Char"/>
    <w:basedOn w:val="DefaultParagraphFont"/>
    <w:link w:val="Heading1"/>
    <w:rsid w:val="00882172"/>
    <w:rPr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6F42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27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59F42-BBE9-4D88-818F-E761FDC98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35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UNX122 Sections H and I  -  Quiz #1</vt:lpstr>
    </vt:vector>
  </TitlesOfParts>
  <Company>Seneca College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UNX122 Sections H and I  -  Quiz #1</dc:title>
  <dc:creator>Computer Studies</dc:creator>
  <cp:lastModifiedBy>서 상화</cp:lastModifiedBy>
  <cp:revision>5</cp:revision>
  <cp:lastPrinted>2015-02-17T04:07:00Z</cp:lastPrinted>
  <dcterms:created xsi:type="dcterms:W3CDTF">2020-11-02T07:44:00Z</dcterms:created>
  <dcterms:modified xsi:type="dcterms:W3CDTF">2020-11-17T15:32:00Z</dcterms:modified>
</cp:coreProperties>
</file>