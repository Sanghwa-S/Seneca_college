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80" w:rsidRDefault="00475680" w:rsidP="00475680">
      <w:pPr>
        <w:pStyle w:val="Heading1"/>
      </w:pPr>
      <w:r>
        <w:t xml:space="preserve">UNIX  </w:t>
      </w:r>
      <w:r w:rsidR="00F418E5">
        <w:t xml:space="preserve">Practice Quiz </w:t>
      </w:r>
      <w:r w:rsidR="00DC7E7A">
        <w:t>B</w:t>
      </w:r>
      <w:r>
        <w:t xml:space="preserve">  </w:t>
      </w:r>
    </w:p>
    <w:p w:rsidR="00044067" w:rsidRDefault="00044067"/>
    <w:p w:rsidR="0026273D" w:rsidRPr="0026273D" w:rsidRDefault="0026273D" w:rsidP="0026273D">
      <w:pPr>
        <w:pStyle w:val="BodyText"/>
        <w:rPr>
          <w:b w:val="0"/>
        </w:rPr>
      </w:pPr>
      <w:r w:rsidRPr="0026273D">
        <w:rPr>
          <w:b w:val="0"/>
        </w:rPr>
        <w:t xml:space="preserve">Here is a listing of the script </w:t>
      </w:r>
      <w:r w:rsidR="00BD1464">
        <w:t>shapes</w:t>
      </w:r>
      <w:r w:rsidRPr="0026273D">
        <w:rPr>
          <w:b w:val="0"/>
        </w:rPr>
        <w:t>:</w:t>
      </w:r>
    </w:p>
    <w:p w:rsidR="0026273D" w:rsidRDefault="0026273D" w:rsidP="0026273D">
      <w:pPr>
        <w:pStyle w:val="BodyText"/>
      </w:pP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$ cat </w:t>
      </w:r>
      <w:r w:rsidR="00BD1464">
        <w:rPr>
          <w:rFonts w:ascii="Courier New" w:hAnsi="Courier New" w:cs="Courier New"/>
        </w:rPr>
        <w:t>shapes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>shape=triangle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>if [ $# -lt 3 ]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then echo "Message 1"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     exit 2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>fi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>echo $* | grep "$shape"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>if [ $? != 0 ]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then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     echo "Sorry, $shape not found"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     exit 4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>fi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>x=1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>while [ "$1" != $shape ]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>do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shift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 xml:space="preserve">   ((x = x + 1))</w:t>
      </w:r>
    </w:p>
    <w:p w:rsidR="00F418E5" w:rsidRPr="00F418E5" w:rsidRDefault="00F418E5" w:rsidP="00F418E5">
      <w:pPr>
        <w:pStyle w:val="BodyText"/>
        <w:rPr>
          <w:rFonts w:ascii="Courier New" w:hAnsi="Courier New" w:cs="Courier New"/>
        </w:rPr>
      </w:pPr>
      <w:r w:rsidRPr="00F418E5">
        <w:rPr>
          <w:rFonts w:ascii="Courier New" w:hAnsi="Courier New" w:cs="Courier New"/>
        </w:rPr>
        <w:t>done</w:t>
      </w:r>
    </w:p>
    <w:p w:rsidR="0026273D" w:rsidRDefault="00F418E5" w:rsidP="00F418E5">
      <w:pPr>
        <w:pStyle w:val="BodyText"/>
      </w:pPr>
      <w:r w:rsidRPr="00F418E5">
        <w:rPr>
          <w:rFonts w:ascii="Courier New" w:hAnsi="Courier New" w:cs="Courier New"/>
        </w:rPr>
        <w:t>echo "Item $x is a $shape"</w:t>
      </w:r>
    </w:p>
    <w:p w:rsidR="00921883" w:rsidRDefault="00921883" w:rsidP="0026273D">
      <w:pPr>
        <w:outlineLvl w:val="0"/>
      </w:pPr>
    </w:p>
    <w:p w:rsidR="0026273D" w:rsidRPr="00150CBD" w:rsidRDefault="0026273D" w:rsidP="0026273D">
      <w:pPr>
        <w:outlineLvl w:val="0"/>
      </w:pPr>
      <w:r w:rsidRPr="00150CBD">
        <w:t>Show the result displayed upon entering each of the following</w:t>
      </w:r>
      <w:r w:rsidR="00BB5AEB">
        <w:t>, in the order shown</w:t>
      </w:r>
      <w:r w:rsidRPr="00150CBD">
        <w:t>:</w:t>
      </w:r>
    </w:p>
    <w:p w:rsidR="0026273D" w:rsidRDefault="0026273D" w:rsidP="0026273D">
      <w:pPr>
        <w:outlineLvl w:val="0"/>
        <w:rPr>
          <w:rFonts w:ascii="Courier New" w:hAnsi="Courier New"/>
        </w:rPr>
      </w:pPr>
    </w:p>
    <w:p w:rsidR="0026273D" w:rsidRDefault="0026273D" w:rsidP="0026273D">
      <w:pPr>
        <w:outlineLvl w:val="0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BD1464">
        <w:rPr>
          <w:rFonts w:ascii="Courier New" w:hAnsi="Courier New"/>
          <w:b/>
        </w:rPr>
        <w:t>shapes</w:t>
      </w:r>
      <w:r w:rsidR="004B5748">
        <w:rPr>
          <w:rFonts w:ascii="Courier New" w:hAnsi="Courier New"/>
          <w:b/>
        </w:rPr>
        <w:t xml:space="preserve"> </w:t>
      </w:r>
      <w:r w:rsidR="00F418E5">
        <w:rPr>
          <w:rFonts w:ascii="Courier New" w:hAnsi="Courier New"/>
          <w:b/>
        </w:rPr>
        <w:t>triangle circle</w:t>
      </w:r>
    </w:p>
    <w:p w:rsidR="00F12BC0" w:rsidRPr="005772A4" w:rsidRDefault="00F12BC0" w:rsidP="0026273D">
      <w:pPr>
        <w:ind w:right="-18"/>
        <w:rPr>
          <w:rFonts w:ascii="Courier New" w:hAnsi="Courier New"/>
          <w:b/>
          <w:color w:val="FF0000"/>
        </w:rPr>
      </w:pPr>
    </w:p>
    <w:p w:rsidR="00A04CF6" w:rsidRPr="00A04CF6" w:rsidRDefault="00A04CF6" w:rsidP="00A04CF6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>$ echo $?</w:t>
      </w:r>
    </w:p>
    <w:p w:rsidR="00A04CF6" w:rsidRPr="005772A4" w:rsidRDefault="00A04CF6" w:rsidP="00A04CF6">
      <w:pPr>
        <w:rPr>
          <w:rFonts w:ascii="Courier New" w:hAnsi="Courier New" w:cs="Courier New"/>
          <w:b/>
          <w:color w:val="FF0000"/>
        </w:rPr>
      </w:pPr>
    </w:p>
    <w:p w:rsidR="0026273D" w:rsidRDefault="0026273D" w:rsidP="0026273D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4B5748">
        <w:rPr>
          <w:rFonts w:ascii="Courier New" w:hAnsi="Courier New"/>
          <w:b/>
        </w:rPr>
        <w:t xml:space="preserve">shapes </w:t>
      </w:r>
      <w:r w:rsidR="00F418E5">
        <w:rPr>
          <w:rFonts w:ascii="Courier New" w:hAnsi="Courier New"/>
          <w:b/>
        </w:rPr>
        <w:t>circle circle square star</w:t>
      </w:r>
    </w:p>
    <w:p w:rsidR="00304C70" w:rsidRPr="005772A4" w:rsidRDefault="00304C70">
      <w:pPr>
        <w:rPr>
          <w:rFonts w:ascii="Courier New" w:hAnsi="Courier New" w:cs="Courier New"/>
          <w:b/>
          <w:color w:val="FF0000"/>
        </w:rPr>
      </w:pPr>
    </w:p>
    <w:p w:rsidR="00F029F9" w:rsidRPr="00A04CF6" w:rsidRDefault="00F029F9" w:rsidP="00F029F9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>$ echo $?</w:t>
      </w:r>
    </w:p>
    <w:p w:rsidR="00F12BC0" w:rsidRPr="005772A4" w:rsidRDefault="00F12BC0" w:rsidP="00983191">
      <w:pPr>
        <w:pStyle w:val="HTMLPreformatted"/>
        <w:rPr>
          <w:b/>
          <w:color w:val="FF0000"/>
          <w:sz w:val="24"/>
          <w:szCs w:val="24"/>
        </w:rPr>
      </w:pPr>
    </w:p>
    <w:p w:rsidR="00F418E5" w:rsidRDefault="00F418E5" w:rsidP="00F418E5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>
        <w:rPr>
          <w:rFonts w:ascii="Courier New" w:hAnsi="Courier New"/>
          <w:b/>
        </w:rPr>
        <w:t>shapes circle square triangle star</w:t>
      </w:r>
    </w:p>
    <w:p w:rsidR="00F418E5" w:rsidRPr="005772A4" w:rsidRDefault="00F418E5" w:rsidP="00F418E5">
      <w:pPr>
        <w:rPr>
          <w:rFonts w:ascii="Courier New" w:hAnsi="Courier New" w:cs="Courier New"/>
          <w:b/>
          <w:color w:val="FF0000"/>
        </w:rPr>
      </w:pPr>
    </w:p>
    <w:p w:rsidR="00F418E5" w:rsidRPr="00A04CF6" w:rsidRDefault="00F418E5" w:rsidP="00F418E5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>$ echo $?</w:t>
      </w:r>
    </w:p>
    <w:p w:rsidR="00F418E5" w:rsidRPr="005772A4" w:rsidRDefault="00F418E5" w:rsidP="00F418E5">
      <w:pPr>
        <w:rPr>
          <w:rFonts w:ascii="Courier New" w:hAnsi="Courier New" w:cs="Courier New"/>
          <w:b/>
          <w:color w:val="FF0000"/>
        </w:rPr>
      </w:pPr>
      <w:bookmarkStart w:id="0" w:name="_GoBack"/>
      <w:bookmarkEnd w:id="0"/>
    </w:p>
    <w:p w:rsidR="00F418E5" w:rsidRDefault="008B6832" w:rsidP="00F418E5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</w:t>
      </w:r>
    </w:p>
    <w:p w:rsidR="00F418E5" w:rsidRPr="00983191" w:rsidRDefault="00F418E5" w:rsidP="00983191">
      <w:pPr>
        <w:pStyle w:val="HTMLPreformatted"/>
        <w:rPr>
          <w:b/>
          <w:sz w:val="24"/>
          <w:szCs w:val="24"/>
        </w:rPr>
      </w:pPr>
    </w:p>
    <w:sectPr w:rsidR="00F418E5" w:rsidRPr="00983191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23EA10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D894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4CDB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DAD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E7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6EAC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2E3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7A4C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AA3B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B41F94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BB0532"/>
    <w:multiLevelType w:val="hybridMultilevel"/>
    <w:tmpl w:val="A64656BA"/>
    <w:lvl w:ilvl="0" w:tplc="2446F5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9626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0476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38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18C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1CF6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B45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69C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7E65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BB28A5"/>
    <w:multiLevelType w:val="hybridMultilevel"/>
    <w:tmpl w:val="2026BCDA"/>
    <w:lvl w:ilvl="0" w:tplc="3516EB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D36FB"/>
    <w:multiLevelType w:val="hybridMultilevel"/>
    <w:tmpl w:val="37C4A5B4"/>
    <w:lvl w:ilvl="0" w:tplc="61AC744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E09B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CA12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6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EC8C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3CCD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A6C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CF3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F689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7A367B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59460D"/>
    <w:multiLevelType w:val="hybridMultilevel"/>
    <w:tmpl w:val="8BE2D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0D444C"/>
    <w:multiLevelType w:val="hybridMultilevel"/>
    <w:tmpl w:val="B240E1B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18"/>
  </w:num>
  <w:num w:numId="7">
    <w:abstractNumId w:val="7"/>
  </w:num>
  <w:num w:numId="8">
    <w:abstractNumId w:val="5"/>
  </w:num>
  <w:num w:numId="9">
    <w:abstractNumId w:val="0"/>
  </w:num>
  <w:num w:numId="10">
    <w:abstractNumId w:val="14"/>
  </w:num>
  <w:num w:numId="11">
    <w:abstractNumId w:val="4"/>
  </w:num>
  <w:num w:numId="12">
    <w:abstractNumId w:val="20"/>
  </w:num>
  <w:num w:numId="13">
    <w:abstractNumId w:val="16"/>
  </w:num>
  <w:num w:numId="14">
    <w:abstractNumId w:val="8"/>
  </w:num>
  <w:num w:numId="15">
    <w:abstractNumId w:val="2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C0"/>
    <w:rsid w:val="00014B53"/>
    <w:rsid w:val="00044067"/>
    <w:rsid w:val="00150CBD"/>
    <w:rsid w:val="001A5A95"/>
    <w:rsid w:val="0026273D"/>
    <w:rsid w:val="00304C70"/>
    <w:rsid w:val="00340BA2"/>
    <w:rsid w:val="003B0EF5"/>
    <w:rsid w:val="003D6B2F"/>
    <w:rsid w:val="00475680"/>
    <w:rsid w:val="004B5748"/>
    <w:rsid w:val="005772A4"/>
    <w:rsid w:val="005B4191"/>
    <w:rsid w:val="005F3495"/>
    <w:rsid w:val="0065223A"/>
    <w:rsid w:val="00676585"/>
    <w:rsid w:val="007A44B0"/>
    <w:rsid w:val="008045FB"/>
    <w:rsid w:val="00892FB6"/>
    <w:rsid w:val="008B6832"/>
    <w:rsid w:val="008E0BC0"/>
    <w:rsid w:val="00910E73"/>
    <w:rsid w:val="00921883"/>
    <w:rsid w:val="00930A74"/>
    <w:rsid w:val="00983191"/>
    <w:rsid w:val="00A04CF6"/>
    <w:rsid w:val="00B14F2E"/>
    <w:rsid w:val="00BB5AEB"/>
    <w:rsid w:val="00BD1464"/>
    <w:rsid w:val="00D4571F"/>
    <w:rsid w:val="00D57E36"/>
    <w:rsid w:val="00DC1F70"/>
    <w:rsid w:val="00DC7E7A"/>
    <w:rsid w:val="00E26877"/>
    <w:rsid w:val="00F029F9"/>
    <w:rsid w:val="00F12BC0"/>
    <w:rsid w:val="00F418E5"/>
    <w:rsid w:val="00F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D2CEB"/>
  <w15:docId w15:val="{A2ED5C78-78D5-4457-BC00-37FEB64D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8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75680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ITS</cp:lastModifiedBy>
  <cp:revision>6</cp:revision>
  <cp:lastPrinted>2014-04-01T02:09:00Z</cp:lastPrinted>
  <dcterms:created xsi:type="dcterms:W3CDTF">2015-12-02T19:25:00Z</dcterms:created>
  <dcterms:modified xsi:type="dcterms:W3CDTF">2020-12-08T01:35:00Z</dcterms:modified>
</cp:coreProperties>
</file>