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C8EE" w14:textId="77777777" w:rsidR="00676D26" w:rsidRPr="00C43E61" w:rsidRDefault="00676D26" w:rsidP="00676D26">
      <w:pPr>
        <w:pStyle w:val="Heading1"/>
        <w:rPr>
          <w:rFonts w:ascii="Arial" w:hAnsi="Arial" w:cs="Arial"/>
        </w:rPr>
      </w:pPr>
      <w:r w:rsidRPr="00C43E61">
        <w:rPr>
          <w:rFonts w:ascii="Arial" w:hAnsi="Arial" w:cs="Arial"/>
        </w:rPr>
        <w:t xml:space="preserve">UNIX Quiz </w:t>
      </w:r>
      <w:r w:rsidR="00FD315C">
        <w:rPr>
          <w:rFonts w:ascii="Arial" w:hAnsi="Arial" w:cs="Arial"/>
        </w:rPr>
        <w:t>6</w:t>
      </w:r>
    </w:p>
    <w:p w14:paraId="2368081A" w14:textId="77777777" w:rsidR="00676D26" w:rsidRPr="00C43E61" w:rsidRDefault="00676D26" w:rsidP="00676D26">
      <w:pPr>
        <w:rPr>
          <w:rFonts w:ascii="Arial" w:hAnsi="Arial" w:cs="Arial"/>
        </w:rPr>
      </w:pPr>
    </w:p>
    <w:p w14:paraId="690B9A22" w14:textId="77777777" w:rsidR="00676D26" w:rsidRPr="00C43E61" w:rsidRDefault="00931B44" w:rsidP="00676D26">
      <w:pPr>
        <w:rPr>
          <w:rFonts w:ascii="Arial" w:hAnsi="Arial" w:cs="Arial"/>
          <w:szCs w:val="22"/>
        </w:rPr>
      </w:pPr>
      <w:r>
        <w:rPr>
          <w:rFonts w:ascii="Arial" w:hAnsi="Arial" w:cs="Arial"/>
        </w:rPr>
        <w:t>H</w:t>
      </w:r>
      <w:r w:rsidR="006C6261" w:rsidRPr="006C6261">
        <w:rPr>
          <w:rFonts w:ascii="Arial" w:hAnsi="Arial" w:cs="Arial"/>
        </w:rPr>
        <w:t>ere is a listing of a script called "colours" in the current directory ("$ " is the prompt):</w:t>
      </w:r>
    </w:p>
    <w:p w14:paraId="7D24F3E2" w14:textId="77777777" w:rsidR="00676D26" w:rsidRPr="00C43E61" w:rsidRDefault="00676D26" w:rsidP="00676D26">
      <w:pPr>
        <w:rPr>
          <w:rFonts w:ascii="Arial" w:hAnsi="Arial" w:cs="Arial"/>
          <w:szCs w:val="22"/>
        </w:rPr>
      </w:pPr>
    </w:p>
    <w:p w14:paraId="0DAD326B" w14:textId="77777777" w:rsidR="006C6261" w:rsidRPr="0026273D" w:rsidRDefault="006C6261" w:rsidP="006C6261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>
        <w:rPr>
          <w:rFonts w:ascii="Courier New" w:hAnsi="Courier New" w:cs="Courier New"/>
        </w:rPr>
        <w:t>colours</w:t>
      </w:r>
    </w:p>
    <w:p w14:paraId="4873FC87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echo $3</w:t>
      </w:r>
    </w:p>
    <w:p w14:paraId="24AB8FBA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echo $1</w:t>
      </w:r>
    </w:p>
    <w:p w14:paraId="64B58D63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if [ $# -gt 3 ]</w:t>
      </w:r>
    </w:p>
    <w:p w14:paraId="23FDFF5C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echo "Message 6</w:t>
      </w:r>
      <w:r w:rsidRPr="00AF6DD7">
        <w:rPr>
          <w:rFonts w:ascii="Courier New" w:hAnsi="Courier New" w:cs="Courier New"/>
        </w:rPr>
        <w:t>"</w:t>
      </w:r>
    </w:p>
    <w:p w14:paraId="623A3194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 4</w:t>
      </w:r>
    </w:p>
    <w:p w14:paraId="6D8CEDB4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fi</w:t>
      </w:r>
    </w:p>
    <w:p w14:paraId="528804A8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shift</w:t>
      </w:r>
    </w:p>
    <w:p w14:paraId="47277B05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if [ "$1" != "$2" ]</w:t>
      </w:r>
    </w:p>
    <w:p w14:paraId="50A74E6D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 xml:space="preserve">   then</w:t>
      </w:r>
      <w:r>
        <w:rPr>
          <w:rFonts w:ascii="Courier New" w:hAnsi="Courier New" w:cs="Courier New"/>
        </w:rPr>
        <w:t xml:space="preserve"> echo "Message 8</w:t>
      </w:r>
      <w:r w:rsidRPr="00AF6DD7">
        <w:rPr>
          <w:rFonts w:ascii="Courier New" w:hAnsi="Courier New" w:cs="Courier New"/>
        </w:rPr>
        <w:t>"</w:t>
      </w:r>
    </w:p>
    <w:p w14:paraId="3D787CBF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 2</w:t>
      </w:r>
    </w:p>
    <w:p w14:paraId="52567A5C" w14:textId="77777777" w:rsidR="006C6261" w:rsidRPr="00AF6DD7" w:rsidRDefault="006C6261" w:rsidP="006C6261">
      <w:pPr>
        <w:pStyle w:val="BodyText"/>
        <w:rPr>
          <w:rFonts w:ascii="Courier New" w:hAnsi="Courier New" w:cs="Courier New"/>
        </w:rPr>
      </w:pPr>
      <w:r w:rsidRPr="00AF6DD7">
        <w:rPr>
          <w:rFonts w:ascii="Courier New" w:hAnsi="Courier New" w:cs="Courier New"/>
        </w:rPr>
        <w:t>fi</w:t>
      </w:r>
    </w:p>
    <w:p w14:paraId="5AA1067E" w14:textId="77777777" w:rsidR="006C6261" w:rsidRPr="0026273D" w:rsidRDefault="006C6261" w:rsidP="006C6261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5</w:t>
      </w:r>
    </w:p>
    <w:p w14:paraId="6E82FF44" w14:textId="77777777" w:rsidR="00676D26" w:rsidRPr="00C43E61" w:rsidRDefault="00676D26" w:rsidP="00676D26">
      <w:pPr>
        <w:rPr>
          <w:rFonts w:ascii="Arial" w:hAnsi="Arial" w:cs="Arial"/>
        </w:rPr>
      </w:pPr>
    </w:p>
    <w:p w14:paraId="3287B855" w14:textId="77777777" w:rsidR="00676D26" w:rsidRPr="00931B44" w:rsidRDefault="006C6261" w:rsidP="00931B44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931B44">
        <w:rPr>
          <w:rFonts w:ascii="Arial" w:hAnsi="Arial" w:cs="Arial"/>
        </w:rPr>
        <w:t>Show the result displayed upon entering the following, EXACTLY as it would appear on the screen</w:t>
      </w:r>
      <w:r w:rsidR="00676D26" w:rsidRPr="00931B44">
        <w:rPr>
          <w:rFonts w:ascii="Arial" w:hAnsi="Arial" w:cs="Arial"/>
        </w:rPr>
        <w:t>:</w:t>
      </w:r>
    </w:p>
    <w:p w14:paraId="1BB76C9F" w14:textId="77777777" w:rsidR="00676D26" w:rsidRPr="00C43E61" w:rsidRDefault="00676D26" w:rsidP="00676D26">
      <w:pPr>
        <w:rPr>
          <w:rFonts w:ascii="Arial" w:hAnsi="Arial" w:cs="Arial"/>
        </w:rPr>
      </w:pPr>
    </w:p>
    <w:p w14:paraId="66CEDE22" w14:textId="77777777" w:rsidR="00676D26" w:rsidRDefault="006C6261" w:rsidP="00931B44">
      <w:pPr>
        <w:ind w:firstLine="720"/>
        <w:rPr>
          <w:rFonts w:ascii="Courier New" w:hAnsi="Courier New" w:cs="Courier New"/>
          <w:b/>
          <w:bCs/>
        </w:rPr>
      </w:pPr>
      <w:r w:rsidRPr="006C6261">
        <w:rPr>
          <w:rFonts w:ascii="Courier New" w:hAnsi="Courier New" w:cs="Courier New"/>
          <w:b/>
          <w:bCs/>
        </w:rPr>
        <w:t>$ ./colours orange blue yellow</w:t>
      </w:r>
    </w:p>
    <w:p w14:paraId="292CBE68" w14:textId="475E6BB7" w:rsidR="006C6261" w:rsidRDefault="003234E4" w:rsidP="006C6261">
      <w:pPr>
        <w:outlineLvl w:val="0"/>
        <w:rPr>
          <w:rFonts w:ascii="Courier New" w:hAnsi="Courier New"/>
          <w:b/>
          <w:color w:val="FF0000"/>
          <w:lang w:eastAsia="ko-KR"/>
        </w:rPr>
      </w:pPr>
      <w:r w:rsidRPr="003234E4">
        <w:rPr>
          <w:rFonts w:ascii="Courier New" w:hAnsi="Courier New"/>
          <w:b/>
          <w:color w:val="FF0000"/>
        </w:rPr>
        <w:tab/>
      </w:r>
      <w:r w:rsidR="004055ED">
        <w:rPr>
          <w:rFonts w:ascii="Courier New" w:hAnsi="Courier New"/>
          <w:b/>
          <w:color w:val="FF0000"/>
          <w:lang w:eastAsia="ko-KR"/>
        </w:rPr>
        <w:t>Yellow</w:t>
      </w:r>
    </w:p>
    <w:p w14:paraId="57429B89" w14:textId="77777777" w:rsidR="004055ED" w:rsidRDefault="004055ED" w:rsidP="006C6261">
      <w:pPr>
        <w:outlineLvl w:val="0"/>
        <w:rPr>
          <w:rFonts w:ascii="Courier New" w:hAnsi="Courier New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ab/>
        <w:t>Orange</w:t>
      </w:r>
    </w:p>
    <w:p w14:paraId="08432D50" w14:textId="4895DBB4" w:rsidR="004055ED" w:rsidRPr="003234E4" w:rsidRDefault="004055ED" w:rsidP="006C6261">
      <w:pPr>
        <w:outlineLvl w:val="0"/>
        <w:rPr>
          <w:rFonts w:ascii="Courier New" w:hAnsi="Courier New" w:hint="eastAsia"/>
          <w:b/>
          <w:color w:val="FF0000"/>
        </w:rPr>
      </w:pPr>
      <w:r>
        <w:rPr>
          <w:rFonts w:ascii="Courier New" w:hAnsi="Courier New"/>
          <w:b/>
          <w:color w:val="FF0000"/>
          <w:lang w:eastAsia="ko-KR"/>
        </w:rPr>
        <w:tab/>
        <w:t>Message 8</w:t>
      </w:r>
      <w:r>
        <w:rPr>
          <w:rFonts w:ascii="Courier New" w:hAnsi="Courier New"/>
          <w:b/>
          <w:color w:val="FF0000"/>
          <w:lang w:eastAsia="ko-KR"/>
        </w:rPr>
        <w:tab/>
      </w:r>
    </w:p>
    <w:p w14:paraId="34915F84" w14:textId="77777777" w:rsidR="006C6261" w:rsidRPr="00983930" w:rsidRDefault="006C6261" w:rsidP="006C6261">
      <w:pPr>
        <w:ind w:right="-18"/>
        <w:rPr>
          <w:rFonts w:ascii="Courier New" w:hAnsi="Courier New"/>
        </w:rPr>
      </w:pPr>
    </w:p>
    <w:p w14:paraId="480A2C96" w14:textId="77777777" w:rsidR="003C5D59" w:rsidRPr="00931B44" w:rsidRDefault="003C5D59" w:rsidP="00931B44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931B44">
        <w:rPr>
          <w:rFonts w:ascii="Arial" w:hAnsi="Arial" w:cs="Arial"/>
        </w:rPr>
        <w:t>Show the result displayed upon entering the following, EXACTLY as it would appear on the screen:</w:t>
      </w:r>
    </w:p>
    <w:p w14:paraId="495D43F8" w14:textId="77777777" w:rsidR="003C5D59" w:rsidRPr="00C43E61" w:rsidRDefault="003C5D59" w:rsidP="003C5D59">
      <w:pPr>
        <w:rPr>
          <w:rFonts w:ascii="Arial" w:hAnsi="Arial" w:cs="Arial"/>
        </w:rPr>
      </w:pPr>
    </w:p>
    <w:p w14:paraId="1A0553E4" w14:textId="77777777" w:rsidR="003C5D59" w:rsidRDefault="003C5D59" w:rsidP="00931B44">
      <w:pPr>
        <w:ind w:left="720"/>
        <w:outlineLvl w:val="0"/>
        <w:rPr>
          <w:rFonts w:ascii="Courier New" w:hAnsi="Courier New" w:cs="Courier New"/>
          <w:b/>
          <w:bCs/>
        </w:rPr>
      </w:pPr>
      <w:r w:rsidRPr="003C5D59">
        <w:rPr>
          <w:rFonts w:ascii="Courier New" w:hAnsi="Courier New" w:cs="Courier New"/>
          <w:b/>
          <w:bCs/>
        </w:rPr>
        <w:t>$ ./colours orange blue yellow &gt; /dev/null</w:t>
      </w:r>
      <w:r w:rsidRPr="003C5D59">
        <w:rPr>
          <w:rFonts w:ascii="Courier New" w:hAnsi="Courier New" w:cs="Courier New"/>
          <w:b/>
          <w:bCs/>
        </w:rPr>
        <w:br/>
        <w:t>$ echo $?</w:t>
      </w:r>
    </w:p>
    <w:p w14:paraId="597020A7" w14:textId="69CDDD18" w:rsidR="003C5D59" w:rsidRPr="003234E4" w:rsidRDefault="004055ED" w:rsidP="00931B44">
      <w:pPr>
        <w:ind w:left="720"/>
        <w:outlineLvl w:val="0"/>
        <w:rPr>
          <w:rFonts w:ascii="Courier New" w:hAnsi="Courier New" w:hint="eastAsia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>2</w:t>
      </w:r>
    </w:p>
    <w:p w14:paraId="3DA183CE" w14:textId="77777777" w:rsidR="003C5D59" w:rsidRPr="00983930" w:rsidRDefault="003C5D59" w:rsidP="003C5D59">
      <w:pPr>
        <w:ind w:right="-18"/>
        <w:rPr>
          <w:rFonts w:ascii="Courier New" w:hAnsi="Courier New"/>
        </w:rPr>
      </w:pPr>
    </w:p>
    <w:p w14:paraId="784A4734" w14:textId="77777777" w:rsidR="003C5D59" w:rsidRPr="00931B44" w:rsidRDefault="003C5D59" w:rsidP="00931B44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931B44">
        <w:rPr>
          <w:rFonts w:ascii="Arial" w:hAnsi="Arial" w:cs="Arial"/>
        </w:rPr>
        <w:t>Show the result displayed upon entering the following, EXACTLY as it would appear on the screen:</w:t>
      </w:r>
    </w:p>
    <w:p w14:paraId="549AA022" w14:textId="77777777" w:rsidR="003C5D59" w:rsidRPr="00C43E61" w:rsidRDefault="003C5D59" w:rsidP="003C5D59">
      <w:pPr>
        <w:rPr>
          <w:rFonts w:ascii="Arial" w:hAnsi="Arial" w:cs="Arial"/>
        </w:rPr>
      </w:pPr>
    </w:p>
    <w:p w14:paraId="4AFE1723" w14:textId="77777777" w:rsidR="003C5D59" w:rsidRDefault="003C5D59" w:rsidP="00931B44">
      <w:pPr>
        <w:ind w:left="720"/>
        <w:outlineLvl w:val="0"/>
        <w:rPr>
          <w:rFonts w:ascii="Courier New" w:hAnsi="Courier New" w:cs="Courier New"/>
          <w:b/>
          <w:bCs/>
        </w:rPr>
      </w:pPr>
      <w:r w:rsidRPr="003C5D59">
        <w:rPr>
          <w:rFonts w:ascii="Courier New" w:hAnsi="Courier New" w:cs="Courier New"/>
          <w:b/>
          <w:bCs/>
        </w:rPr>
        <w:t>$ ./colours red red green violet</w:t>
      </w:r>
    </w:p>
    <w:p w14:paraId="10CA6AF1" w14:textId="691CEA5E" w:rsidR="003C5D59" w:rsidRDefault="004055ED" w:rsidP="00931B44">
      <w:pPr>
        <w:ind w:left="720"/>
        <w:outlineLvl w:val="0"/>
        <w:rPr>
          <w:rFonts w:ascii="Courier New" w:hAnsi="Courier New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>Green</w:t>
      </w:r>
    </w:p>
    <w:p w14:paraId="125921EA" w14:textId="32F0B081" w:rsidR="004055ED" w:rsidRDefault="004055ED" w:rsidP="00931B44">
      <w:pPr>
        <w:ind w:left="720"/>
        <w:outlineLvl w:val="0"/>
        <w:rPr>
          <w:rFonts w:ascii="Courier New" w:hAnsi="Courier New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>Red</w:t>
      </w:r>
    </w:p>
    <w:p w14:paraId="0E9B6A5D" w14:textId="5A5C767D" w:rsidR="004055ED" w:rsidRPr="003234E4" w:rsidRDefault="004055ED" w:rsidP="00931B44">
      <w:pPr>
        <w:ind w:left="720"/>
        <w:outlineLvl w:val="0"/>
        <w:rPr>
          <w:rFonts w:ascii="Courier New" w:hAnsi="Courier New" w:hint="eastAsia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>Message 6</w:t>
      </w:r>
    </w:p>
    <w:p w14:paraId="40754F21" w14:textId="77777777" w:rsidR="003C5D59" w:rsidRPr="00983930" w:rsidRDefault="003C5D59" w:rsidP="003C5D59">
      <w:pPr>
        <w:ind w:right="-18"/>
        <w:rPr>
          <w:rFonts w:ascii="Courier New" w:hAnsi="Courier New"/>
        </w:rPr>
      </w:pPr>
    </w:p>
    <w:p w14:paraId="6F698BF0" w14:textId="77777777" w:rsidR="003C5D59" w:rsidRPr="00931B44" w:rsidRDefault="003C5D59" w:rsidP="00931B44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931B44">
        <w:rPr>
          <w:rFonts w:ascii="Arial" w:hAnsi="Arial" w:cs="Arial"/>
        </w:rPr>
        <w:t>Show the result displayed upon entering the following, EXACTLY as it would appear on the screen:</w:t>
      </w:r>
    </w:p>
    <w:p w14:paraId="3F2A660E" w14:textId="77777777" w:rsidR="003C5D59" w:rsidRPr="00C43E61" w:rsidRDefault="003C5D59" w:rsidP="003C5D59">
      <w:pPr>
        <w:rPr>
          <w:rFonts w:ascii="Arial" w:hAnsi="Arial" w:cs="Arial"/>
        </w:rPr>
      </w:pPr>
    </w:p>
    <w:p w14:paraId="589A0844" w14:textId="77777777" w:rsidR="003C5D59" w:rsidRDefault="003C5D59" w:rsidP="00931B44">
      <w:pPr>
        <w:ind w:left="720"/>
        <w:outlineLvl w:val="0"/>
        <w:rPr>
          <w:rFonts w:ascii="Courier New" w:hAnsi="Courier New" w:cs="Courier New"/>
          <w:b/>
          <w:bCs/>
        </w:rPr>
      </w:pPr>
      <w:r w:rsidRPr="003C5D59">
        <w:rPr>
          <w:rFonts w:ascii="Courier New" w:hAnsi="Courier New" w:cs="Courier New"/>
          <w:b/>
          <w:bCs/>
        </w:rPr>
        <w:t xml:space="preserve">$ ./colours </w:t>
      </w:r>
      <w:r w:rsidR="00F46574" w:rsidRPr="00F46574">
        <w:rPr>
          <w:rFonts w:ascii="Courier New" w:hAnsi="Courier New" w:cs="Courier New"/>
          <w:b/>
          <w:bCs/>
        </w:rPr>
        <w:t>red red green violet</w:t>
      </w:r>
      <w:r w:rsidRPr="003C5D59">
        <w:rPr>
          <w:rFonts w:ascii="Courier New" w:hAnsi="Courier New" w:cs="Courier New"/>
          <w:b/>
          <w:bCs/>
        </w:rPr>
        <w:t xml:space="preserve"> &gt; /dev/null</w:t>
      </w:r>
      <w:r w:rsidRPr="003C5D59">
        <w:rPr>
          <w:rFonts w:ascii="Courier New" w:hAnsi="Courier New" w:cs="Courier New"/>
          <w:b/>
          <w:bCs/>
        </w:rPr>
        <w:br/>
        <w:t>$ echo $?</w:t>
      </w:r>
    </w:p>
    <w:p w14:paraId="283C0919" w14:textId="202CB657" w:rsidR="003C5D59" w:rsidRPr="003234E4" w:rsidRDefault="004055ED" w:rsidP="00931B44">
      <w:pPr>
        <w:ind w:left="720"/>
        <w:outlineLvl w:val="0"/>
        <w:rPr>
          <w:rFonts w:ascii="Courier New" w:hAnsi="Courier New" w:hint="eastAsia"/>
          <w:b/>
          <w:color w:val="FF0000"/>
          <w:lang w:eastAsia="ko-KR"/>
        </w:rPr>
      </w:pPr>
      <w:r>
        <w:rPr>
          <w:rFonts w:ascii="Courier New" w:hAnsi="Courier New"/>
          <w:b/>
          <w:color w:val="FF0000"/>
          <w:lang w:eastAsia="ko-KR"/>
        </w:rPr>
        <w:t>4</w:t>
      </w:r>
    </w:p>
    <w:p w14:paraId="2235C93E" w14:textId="77777777" w:rsidR="003C5D59" w:rsidRPr="00983930" w:rsidRDefault="003C5D59" w:rsidP="003C5D59">
      <w:pPr>
        <w:ind w:right="-18"/>
        <w:rPr>
          <w:rFonts w:ascii="Courier New" w:hAnsi="Courier New"/>
        </w:rPr>
      </w:pPr>
    </w:p>
    <w:p w14:paraId="2E2AD9A4" w14:textId="01D907FC" w:rsidR="004055ED" w:rsidRPr="004055ED" w:rsidRDefault="00982670" w:rsidP="004055ED">
      <w:pPr>
        <w:pStyle w:val="ListParagraph"/>
        <w:numPr>
          <w:ilvl w:val="0"/>
          <w:numId w:val="17"/>
        </w:numPr>
        <w:ind w:hanging="720"/>
        <w:rPr>
          <w:rFonts w:ascii="Arial" w:hAnsi="Arial" w:cs="Arial"/>
        </w:rPr>
      </w:pPr>
      <w:r w:rsidRPr="00931B44">
        <w:rPr>
          <w:rFonts w:ascii="Arial" w:hAnsi="Arial" w:cs="Arial"/>
        </w:rPr>
        <w:t>Show the result displayed upon entering the following, EXACTLY as it would appear on the screen:</w:t>
      </w:r>
    </w:p>
    <w:p w14:paraId="7F465CB6" w14:textId="6E5BE079" w:rsidR="004055ED" w:rsidRPr="004055ED" w:rsidRDefault="00982670" w:rsidP="004055ED">
      <w:pPr>
        <w:ind w:left="720"/>
        <w:outlineLvl w:val="0"/>
        <w:rPr>
          <w:rFonts w:ascii="Courier New" w:hAnsi="Courier New" w:cs="Courier New" w:hint="eastAsia"/>
          <w:b/>
          <w:bCs/>
        </w:rPr>
      </w:pPr>
      <w:r w:rsidRPr="003C5D59">
        <w:rPr>
          <w:rFonts w:ascii="Courier New" w:hAnsi="Courier New" w:cs="Courier New"/>
          <w:b/>
          <w:bCs/>
        </w:rPr>
        <w:t>$ ./colours &gt; /dev/null</w:t>
      </w:r>
      <w:r w:rsidRPr="003C5D59">
        <w:rPr>
          <w:rFonts w:ascii="Courier New" w:hAnsi="Courier New" w:cs="Courier New"/>
          <w:b/>
          <w:bCs/>
        </w:rPr>
        <w:br/>
        <w:t>$ echo $?</w:t>
      </w:r>
    </w:p>
    <w:p w14:paraId="4C5B9650" w14:textId="0C4ECDEA" w:rsidR="00834854" w:rsidRPr="004055ED" w:rsidRDefault="004055ED" w:rsidP="004055ED">
      <w:pPr>
        <w:ind w:left="720"/>
        <w:outlineLvl w:val="0"/>
        <w:rPr>
          <w:rFonts w:ascii="Courier New" w:hAnsi="Courier New"/>
          <w:b/>
          <w:color w:val="FF0000"/>
          <w:lang w:eastAsia="ko-KR"/>
        </w:rPr>
      </w:pPr>
      <w:r>
        <w:rPr>
          <w:rFonts w:ascii="Courier New" w:hAnsi="Courier New" w:hint="eastAsia"/>
          <w:b/>
          <w:color w:val="FF0000"/>
          <w:lang w:eastAsia="ko-KR"/>
        </w:rPr>
        <w:t>5</w:t>
      </w:r>
    </w:p>
    <w:sectPr w:rsidR="00834854" w:rsidRPr="004055ED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E5ECB"/>
    <w:multiLevelType w:val="hybridMultilevel"/>
    <w:tmpl w:val="5F62C50A"/>
    <w:lvl w:ilvl="0" w:tplc="0700C5A2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447CB9"/>
    <w:multiLevelType w:val="hybridMultilevel"/>
    <w:tmpl w:val="6E5E7ADE"/>
    <w:lvl w:ilvl="0" w:tplc="878444CA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9A75E5"/>
    <w:multiLevelType w:val="hybridMultilevel"/>
    <w:tmpl w:val="7F1CE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 w:numId="15">
    <w:abstractNumId w:val="7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1F"/>
    <w:rsid w:val="00005CB5"/>
    <w:rsid w:val="00005EB1"/>
    <w:rsid w:val="00017CF1"/>
    <w:rsid w:val="00036DDD"/>
    <w:rsid w:val="000837CE"/>
    <w:rsid w:val="00087D5D"/>
    <w:rsid w:val="0009549F"/>
    <w:rsid w:val="000A67B3"/>
    <w:rsid w:val="000B5751"/>
    <w:rsid w:val="000B7646"/>
    <w:rsid w:val="000D70C8"/>
    <w:rsid w:val="000F15C7"/>
    <w:rsid w:val="000F1FCA"/>
    <w:rsid w:val="000F3087"/>
    <w:rsid w:val="000F39A5"/>
    <w:rsid w:val="000F42B7"/>
    <w:rsid w:val="001071B5"/>
    <w:rsid w:val="00114A91"/>
    <w:rsid w:val="001450A2"/>
    <w:rsid w:val="00151684"/>
    <w:rsid w:val="001600C4"/>
    <w:rsid w:val="00166B20"/>
    <w:rsid w:val="001767E7"/>
    <w:rsid w:val="00192878"/>
    <w:rsid w:val="001B0B60"/>
    <w:rsid w:val="001B2B3A"/>
    <w:rsid w:val="001B4EA4"/>
    <w:rsid w:val="001B570E"/>
    <w:rsid w:val="001C6244"/>
    <w:rsid w:val="001D2B1B"/>
    <w:rsid w:val="001F23FE"/>
    <w:rsid w:val="001F3921"/>
    <w:rsid w:val="00216E91"/>
    <w:rsid w:val="00224028"/>
    <w:rsid w:val="00236611"/>
    <w:rsid w:val="00236883"/>
    <w:rsid w:val="00242F69"/>
    <w:rsid w:val="00244A62"/>
    <w:rsid w:val="00245FBF"/>
    <w:rsid w:val="00266B4E"/>
    <w:rsid w:val="00274B75"/>
    <w:rsid w:val="00285F4B"/>
    <w:rsid w:val="002866B0"/>
    <w:rsid w:val="00287338"/>
    <w:rsid w:val="00294794"/>
    <w:rsid w:val="002B70CA"/>
    <w:rsid w:val="002C55B8"/>
    <w:rsid w:val="002D60AE"/>
    <w:rsid w:val="002F5441"/>
    <w:rsid w:val="002F56E0"/>
    <w:rsid w:val="00315338"/>
    <w:rsid w:val="003234E4"/>
    <w:rsid w:val="0032629B"/>
    <w:rsid w:val="0034601B"/>
    <w:rsid w:val="00353E8F"/>
    <w:rsid w:val="00394320"/>
    <w:rsid w:val="003A6715"/>
    <w:rsid w:val="003B1FB8"/>
    <w:rsid w:val="003B3912"/>
    <w:rsid w:val="003C5D59"/>
    <w:rsid w:val="003E4867"/>
    <w:rsid w:val="00404D53"/>
    <w:rsid w:val="004055ED"/>
    <w:rsid w:val="00410FF2"/>
    <w:rsid w:val="004114AE"/>
    <w:rsid w:val="0043446A"/>
    <w:rsid w:val="0045406A"/>
    <w:rsid w:val="004725A2"/>
    <w:rsid w:val="00474F62"/>
    <w:rsid w:val="00484067"/>
    <w:rsid w:val="00484479"/>
    <w:rsid w:val="00497364"/>
    <w:rsid w:val="004B7232"/>
    <w:rsid w:val="004D5C86"/>
    <w:rsid w:val="004E01BA"/>
    <w:rsid w:val="004E23EB"/>
    <w:rsid w:val="00500F63"/>
    <w:rsid w:val="00506702"/>
    <w:rsid w:val="00506F7D"/>
    <w:rsid w:val="005105D2"/>
    <w:rsid w:val="00516170"/>
    <w:rsid w:val="00517206"/>
    <w:rsid w:val="0052331B"/>
    <w:rsid w:val="005709BD"/>
    <w:rsid w:val="00570B77"/>
    <w:rsid w:val="005A1B59"/>
    <w:rsid w:val="005C1C1F"/>
    <w:rsid w:val="005C602E"/>
    <w:rsid w:val="005D1630"/>
    <w:rsid w:val="005D3AA6"/>
    <w:rsid w:val="005F3A72"/>
    <w:rsid w:val="0062659D"/>
    <w:rsid w:val="00637341"/>
    <w:rsid w:val="006439DC"/>
    <w:rsid w:val="00644130"/>
    <w:rsid w:val="00671CB2"/>
    <w:rsid w:val="00676D26"/>
    <w:rsid w:val="00697BA2"/>
    <w:rsid w:val="006C5E16"/>
    <w:rsid w:val="006C6261"/>
    <w:rsid w:val="006F0E36"/>
    <w:rsid w:val="006F427B"/>
    <w:rsid w:val="007105FF"/>
    <w:rsid w:val="00745985"/>
    <w:rsid w:val="00777B76"/>
    <w:rsid w:val="007820F8"/>
    <w:rsid w:val="007A1A9E"/>
    <w:rsid w:val="007A3DB6"/>
    <w:rsid w:val="007B0A49"/>
    <w:rsid w:val="007C0FBA"/>
    <w:rsid w:val="007C320E"/>
    <w:rsid w:val="00834854"/>
    <w:rsid w:val="00842553"/>
    <w:rsid w:val="00844CD1"/>
    <w:rsid w:val="00860B23"/>
    <w:rsid w:val="00877DA1"/>
    <w:rsid w:val="00882172"/>
    <w:rsid w:val="008C2A94"/>
    <w:rsid w:val="008C55EC"/>
    <w:rsid w:val="008D35ED"/>
    <w:rsid w:val="008D49DE"/>
    <w:rsid w:val="008D4E4E"/>
    <w:rsid w:val="008E602E"/>
    <w:rsid w:val="00907DD7"/>
    <w:rsid w:val="009106AA"/>
    <w:rsid w:val="009170F6"/>
    <w:rsid w:val="00917E23"/>
    <w:rsid w:val="00926D03"/>
    <w:rsid w:val="0092742D"/>
    <w:rsid w:val="00931855"/>
    <w:rsid w:val="00931B44"/>
    <w:rsid w:val="00944E5C"/>
    <w:rsid w:val="00945A90"/>
    <w:rsid w:val="00951BC4"/>
    <w:rsid w:val="00982670"/>
    <w:rsid w:val="00986140"/>
    <w:rsid w:val="00993E53"/>
    <w:rsid w:val="00995428"/>
    <w:rsid w:val="009A1483"/>
    <w:rsid w:val="009C5B0A"/>
    <w:rsid w:val="009D0392"/>
    <w:rsid w:val="009D7A52"/>
    <w:rsid w:val="009E62D0"/>
    <w:rsid w:val="009E7102"/>
    <w:rsid w:val="009F303E"/>
    <w:rsid w:val="00A17DCE"/>
    <w:rsid w:val="00A21DF9"/>
    <w:rsid w:val="00A35B2B"/>
    <w:rsid w:val="00A472C1"/>
    <w:rsid w:val="00A63F4D"/>
    <w:rsid w:val="00A71F5D"/>
    <w:rsid w:val="00A9649E"/>
    <w:rsid w:val="00A96D99"/>
    <w:rsid w:val="00AC7AF5"/>
    <w:rsid w:val="00AD08E6"/>
    <w:rsid w:val="00AF4775"/>
    <w:rsid w:val="00AF709C"/>
    <w:rsid w:val="00B14C26"/>
    <w:rsid w:val="00B17891"/>
    <w:rsid w:val="00B20845"/>
    <w:rsid w:val="00B42D18"/>
    <w:rsid w:val="00B6447E"/>
    <w:rsid w:val="00B71DFE"/>
    <w:rsid w:val="00B866F4"/>
    <w:rsid w:val="00B86728"/>
    <w:rsid w:val="00B9468E"/>
    <w:rsid w:val="00B97A2C"/>
    <w:rsid w:val="00BA33E0"/>
    <w:rsid w:val="00BC3DD4"/>
    <w:rsid w:val="00BD0D60"/>
    <w:rsid w:val="00C17AD5"/>
    <w:rsid w:val="00C2719D"/>
    <w:rsid w:val="00C344B3"/>
    <w:rsid w:val="00C43E61"/>
    <w:rsid w:val="00C57E25"/>
    <w:rsid w:val="00C60148"/>
    <w:rsid w:val="00C630E8"/>
    <w:rsid w:val="00C7373F"/>
    <w:rsid w:val="00CA7381"/>
    <w:rsid w:val="00CD42C5"/>
    <w:rsid w:val="00CE3DE1"/>
    <w:rsid w:val="00D0593D"/>
    <w:rsid w:val="00D72C79"/>
    <w:rsid w:val="00D85EBB"/>
    <w:rsid w:val="00D94E50"/>
    <w:rsid w:val="00D9534D"/>
    <w:rsid w:val="00D964F7"/>
    <w:rsid w:val="00DC6658"/>
    <w:rsid w:val="00DE0914"/>
    <w:rsid w:val="00DF1822"/>
    <w:rsid w:val="00DF2421"/>
    <w:rsid w:val="00E00C59"/>
    <w:rsid w:val="00E46EF4"/>
    <w:rsid w:val="00E721D5"/>
    <w:rsid w:val="00E76E38"/>
    <w:rsid w:val="00E96521"/>
    <w:rsid w:val="00E97E2B"/>
    <w:rsid w:val="00EA6236"/>
    <w:rsid w:val="00EB3443"/>
    <w:rsid w:val="00EB3FBC"/>
    <w:rsid w:val="00EB7303"/>
    <w:rsid w:val="00ED1DBC"/>
    <w:rsid w:val="00ED2B00"/>
    <w:rsid w:val="00ED3BF9"/>
    <w:rsid w:val="00EE2707"/>
    <w:rsid w:val="00F01C28"/>
    <w:rsid w:val="00F127AB"/>
    <w:rsid w:val="00F138C2"/>
    <w:rsid w:val="00F22D6C"/>
    <w:rsid w:val="00F40574"/>
    <w:rsid w:val="00F44B61"/>
    <w:rsid w:val="00F46574"/>
    <w:rsid w:val="00F6025B"/>
    <w:rsid w:val="00F62B94"/>
    <w:rsid w:val="00F74B4E"/>
    <w:rsid w:val="00F93B9A"/>
    <w:rsid w:val="00FA245E"/>
    <w:rsid w:val="00FC1F01"/>
    <w:rsid w:val="00FD315C"/>
    <w:rsid w:val="00FD3FD3"/>
    <w:rsid w:val="00FD5577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33F4A"/>
  <w15:docId w15:val="{F4A0D7ED-0C1C-4D33-94E7-03A9E9E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4E5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82172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4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7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4A91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7654-3A26-450A-A6F2-B61339EC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서 상화</cp:lastModifiedBy>
  <cp:revision>7</cp:revision>
  <cp:lastPrinted>2015-02-17T04:07:00Z</cp:lastPrinted>
  <dcterms:created xsi:type="dcterms:W3CDTF">2020-07-26T23:45:00Z</dcterms:created>
  <dcterms:modified xsi:type="dcterms:W3CDTF">2020-12-01T15:53:00Z</dcterms:modified>
</cp:coreProperties>
</file>