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20A" w:rsidRDefault="00025F19" w:rsidP="00BF320A">
      <w:pPr>
        <w:pStyle w:val="Heading1"/>
      </w:pPr>
      <w:r>
        <w:t xml:space="preserve">UNIX  Practice Quiz </w:t>
      </w:r>
      <w:r w:rsidR="00114CE6">
        <w:t>C</w:t>
      </w:r>
    </w:p>
    <w:p w:rsidR="00BF320A" w:rsidRDefault="00BF320A" w:rsidP="00BF320A"/>
    <w:p w:rsidR="0026273D" w:rsidRPr="0026273D" w:rsidRDefault="0026273D" w:rsidP="0026273D">
      <w:pPr>
        <w:pStyle w:val="BodyText"/>
        <w:rPr>
          <w:b w:val="0"/>
        </w:rPr>
      </w:pPr>
      <w:r w:rsidRPr="0026273D">
        <w:rPr>
          <w:b w:val="0"/>
        </w:rPr>
        <w:t xml:space="preserve">Here is a listing of the script </w:t>
      </w:r>
      <w:r w:rsidR="00A52A52">
        <w:t>quiz</w:t>
      </w:r>
      <w:r w:rsidRPr="0026273D">
        <w:rPr>
          <w:b w:val="0"/>
        </w:rPr>
        <w:t>:</w:t>
      </w:r>
    </w:p>
    <w:p w:rsidR="0026273D" w:rsidRDefault="0026273D" w:rsidP="0026273D">
      <w:pPr>
        <w:pStyle w:val="BodyText"/>
      </w:pPr>
    </w:p>
    <w:p w:rsidR="0026273D" w:rsidRPr="0026273D" w:rsidRDefault="0026273D" w:rsidP="0026273D">
      <w:pPr>
        <w:pStyle w:val="BodyText"/>
        <w:rPr>
          <w:rFonts w:ascii="Courier New" w:hAnsi="Courier New" w:cs="Courier New"/>
        </w:rPr>
      </w:pPr>
      <w:r w:rsidRPr="0026273D">
        <w:rPr>
          <w:rFonts w:ascii="Courier New" w:hAnsi="Courier New" w:cs="Courier New"/>
        </w:rPr>
        <w:t xml:space="preserve">$ cat </w:t>
      </w:r>
      <w:r w:rsidR="00A52A52">
        <w:rPr>
          <w:rFonts w:ascii="Courier New" w:hAnsi="Courier New" w:cs="Courier New"/>
        </w:rPr>
        <w:t>quiz</w:t>
      </w:r>
    </w:p>
    <w:p w:rsidR="0026273D" w:rsidRDefault="00A52A52" w:rsidP="0026273D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#!/bin/bash</w:t>
      </w:r>
    </w:p>
    <w:p w:rsidR="00A52A52" w:rsidRDefault="00A52A52" w:rsidP="0026273D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[ $# != 4 ]</w:t>
      </w:r>
    </w:p>
    <w:p w:rsidR="00A52A52" w:rsidRDefault="00A52A52" w:rsidP="0026273D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then</w:t>
      </w:r>
    </w:p>
    <w:p w:rsidR="00A52A52" w:rsidRDefault="00A52A52" w:rsidP="0026273D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echo "This script requires</w:t>
      </w:r>
      <w:r w:rsidR="001938EA">
        <w:rPr>
          <w:rFonts w:ascii="Courier New" w:hAnsi="Courier New" w:cs="Courier New"/>
        </w:rPr>
        <w:t xml:space="preserve"> 4 integer arguments</w:t>
      </w:r>
      <w:r>
        <w:rPr>
          <w:rFonts w:ascii="Courier New" w:hAnsi="Courier New" w:cs="Courier New"/>
        </w:rPr>
        <w:t>"</w:t>
      </w:r>
    </w:p>
    <w:p w:rsidR="00A52A52" w:rsidRDefault="00A52A52" w:rsidP="0026273D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exit 1</w:t>
      </w:r>
    </w:p>
    <w:p w:rsidR="00A52A52" w:rsidRDefault="00A52A52" w:rsidP="0026273D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</w:t>
      </w:r>
    </w:p>
    <w:p w:rsidR="00A52A52" w:rsidRDefault="000E5DD8" w:rsidP="0026273D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item</w:t>
      </w:r>
    </w:p>
    <w:p w:rsidR="00A52A52" w:rsidRDefault="00A52A52" w:rsidP="0026273D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</w:t>
      </w:r>
    </w:p>
    <w:p w:rsidR="0026273D" w:rsidRDefault="001938EA" w:rsidP="0026273D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echo $item | grep "</w:t>
      </w:r>
      <w:r w:rsidR="00A52A52"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>^0-9]</w:t>
      </w:r>
      <w:r w:rsidR="00A52A52">
        <w:rPr>
          <w:rFonts w:ascii="Courier New" w:hAnsi="Courier New" w:cs="Courier New"/>
        </w:rPr>
        <w:t>" &gt;/dev/null</w:t>
      </w:r>
    </w:p>
    <w:p w:rsidR="00A52A52" w:rsidRDefault="001938EA" w:rsidP="0026273D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if [ $? </w:t>
      </w:r>
      <w:r w:rsidR="00A52A52">
        <w:rPr>
          <w:rFonts w:ascii="Courier New" w:hAnsi="Courier New" w:cs="Courier New"/>
        </w:rPr>
        <w:t>= 0 ]</w:t>
      </w:r>
    </w:p>
    <w:p w:rsidR="00A52A52" w:rsidRDefault="00A52A52" w:rsidP="0026273D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then</w:t>
      </w:r>
    </w:p>
    <w:p w:rsidR="00A52A52" w:rsidRDefault="00A52A52" w:rsidP="0026273D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echo "All 4 arguments must be integer values"</w:t>
      </w:r>
    </w:p>
    <w:p w:rsidR="00A52A52" w:rsidRDefault="00A52A52" w:rsidP="0026273D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exit 2</w:t>
      </w:r>
    </w:p>
    <w:p w:rsidR="00A52A52" w:rsidRDefault="00A52A52" w:rsidP="0026273D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</w:t>
      </w:r>
    </w:p>
    <w:p w:rsidR="00A52A52" w:rsidRDefault="00A52A52" w:rsidP="0026273D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done</w:t>
      </w:r>
    </w:p>
    <w:p w:rsidR="00A52A52" w:rsidRDefault="00A52A52" w:rsidP="0026273D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((x = $1 + $2))</w:t>
      </w:r>
    </w:p>
    <w:p w:rsidR="00A52A52" w:rsidRDefault="00A52A52" w:rsidP="0026273D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echo "$1 plus $2 = $x"</w:t>
      </w:r>
    </w:p>
    <w:p w:rsidR="00A52A52" w:rsidRDefault="00A52A52" w:rsidP="0026273D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shift</w:t>
      </w:r>
    </w:p>
    <w:p w:rsidR="00A52A52" w:rsidRDefault="00A52A52" w:rsidP="0026273D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echo "$1 multiplied by $3 is: $(($1 * $3))"</w:t>
      </w:r>
    </w:p>
    <w:p w:rsidR="00A52A52" w:rsidRDefault="00A52A52" w:rsidP="0026273D">
      <w:pPr>
        <w:pStyle w:val="BodyText"/>
      </w:pPr>
    </w:p>
    <w:p w:rsidR="0026273D" w:rsidRPr="00150CBD" w:rsidRDefault="0026273D" w:rsidP="0026273D">
      <w:pPr>
        <w:outlineLvl w:val="0"/>
      </w:pPr>
      <w:r w:rsidRPr="00150CBD">
        <w:t>Show the result displayed upon entering each of the following</w:t>
      </w:r>
      <w:r w:rsidR="00BB5AEB">
        <w:t>, in the order shown</w:t>
      </w:r>
      <w:r w:rsidRPr="00150CBD">
        <w:t>:</w:t>
      </w:r>
    </w:p>
    <w:p w:rsidR="0026273D" w:rsidRDefault="0026273D" w:rsidP="0026273D">
      <w:pPr>
        <w:outlineLvl w:val="0"/>
        <w:rPr>
          <w:rFonts w:ascii="Courier New" w:hAnsi="Courier New"/>
        </w:rPr>
      </w:pPr>
    </w:p>
    <w:p w:rsidR="0026273D" w:rsidRDefault="0026273D" w:rsidP="0026273D">
      <w:pPr>
        <w:outlineLvl w:val="0"/>
        <w:rPr>
          <w:rFonts w:ascii="Courier New" w:hAnsi="Courier New"/>
          <w:b/>
        </w:rPr>
      </w:pPr>
      <w:r w:rsidRPr="004062B1">
        <w:rPr>
          <w:rFonts w:ascii="Courier New" w:hAnsi="Courier New"/>
          <w:b/>
        </w:rPr>
        <w:t xml:space="preserve">$ </w:t>
      </w:r>
      <w:r w:rsidR="00A52A52">
        <w:rPr>
          <w:rFonts w:ascii="Courier New" w:hAnsi="Courier New"/>
          <w:b/>
        </w:rPr>
        <w:t>quiz 23 45 ttt</w:t>
      </w:r>
    </w:p>
    <w:p w:rsidR="00F12BC0" w:rsidRPr="00B91C3B" w:rsidRDefault="00F12BC0" w:rsidP="0026273D">
      <w:pPr>
        <w:ind w:right="-18"/>
        <w:rPr>
          <w:rFonts w:ascii="Courier New" w:hAnsi="Courier New"/>
          <w:b/>
          <w:color w:val="FF0000"/>
        </w:rPr>
      </w:pPr>
    </w:p>
    <w:p w:rsidR="00A04CF6" w:rsidRPr="00A04CF6" w:rsidRDefault="00A04CF6" w:rsidP="00A04CF6">
      <w:pPr>
        <w:rPr>
          <w:rFonts w:ascii="Courier New" w:hAnsi="Courier New" w:cs="Courier New"/>
          <w:b/>
        </w:rPr>
      </w:pPr>
      <w:r w:rsidRPr="00A04CF6">
        <w:rPr>
          <w:rFonts w:ascii="Courier New" w:hAnsi="Courier New" w:cs="Courier New"/>
          <w:b/>
        </w:rPr>
        <w:t>$ echo $?</w:t>
      </w:r>
    </w:p>
    <w:p w:rsidR="00CD54CD" w:rsidRPr="00B91C3B" w:rsidRDefault="00CD54CD" w:rsidP="00A04CF6">
      <w:pPr>
        <w:rPr>
          <w:rFonts w:ascii="Courier New" w:hAnsi="Courier New" w:cs="Courier New"/>
          <w:b/>
          <w:color w:val="FF0000"/>
        </w:rPr>
      </w:pPr>
    </w:p>
    <w:p w:rsidR="001938EA" w:rsidRDefault="0026273D" w:rsidP="0026273D">
      <w:pPr>
        <w:ind w:right="-18"/>
        <w:rPr>
          <w:rFonts w:ascii="Courier New" w:hAnsi="Courier New"/>
          <w:b/>
        </w:rPr>
      </w:pPr>
      <w:r w:rsidRPr="004062B1">
        <w:rPr>
          <w:rFonts w:ascii="Courier New" w:hAnsi="Courier New"/>
          <w:b/>
        </w:rPr>
        <w:t xml:space="preserve">$ </w:t>
      </w:r>
      <w:r w:rsidR="001938EA">
        <w:rPr>
          <w:rFonts w:ascii="Courier New" w:hAnsi="Courier New"/>
          <w:b/>
        </w:rPr>
        <w:t>quiz 5 6 8 3</w:t>
      </w:r>
    </w:p>
    <w:p w:rsidR="0026273D" w:rsidRPr="00B91C3B" w:rsidRDefault="0026273D" w:rsidP="0026273D">
      <w:pPr>
        <w:ind w:right="-18"/>
        <w:rPr>
          <w:rFonts w:ascii="Courier New" w:hAnsi="Courier New" w:cs="Courier New"/>
          <w:b/>
          <w:color w:val="FF0000"/>
        </w:rPr>
      </w:pPr>
    </w:p>
    <w:p w:rsidR="001938EA" w:rsidRPr="001938EA" w:rsidRDefault="001938EA" w:rsidP="001938EA">
      <w:pPr>
        <w:rPr>
          <w:rFonts w:ascii="Courier New" w:hAnsi="Courier New" w:cs="Courier New"/>
          <w:b/>
        </w:rPr>
      </w:pPr>
      <w:r w:rsidRPr="001938EA">
        <w:rPr>
          <w:rFonts w:ascii="Courier New" w:hAnsi="Courier New" w:cs="Courier New"/>
          <w:b/>
        </w:rPr>
        <w:t>$ echo $?</w:t>
      </w:r>
    </w:p>
    <w:p w:rsidR="00CD54CD" w:rsidRPr="00B91C3B" w:rsidRDefault="00CD54CD" w:rsidP="001938EA">
      <w:pPr>
        <w:rPr>
          <w:rFonts w:ascii="Courier New" w:hAnsi="Courier New" w:cs="Courier New"/>
          <w:b/>
          <w:color w:val="FF0000"/>
        </w:rPr>
      </w:pPr>
    </w:p>
    <w:p w:rsidR="00F12BC0" w:rsidRPr="001938EA" w:rsidRDefault="001938EA" w:rsidP="0026273D">
      <w:pPr>
        <w:ind w:right="-18"/>
        <w:rPr>
          <w:rFonts w:ascii="Courier New" w:hAnsi="Courier New" w:cs="Courier New"/>
          <w:b/>
        </w:rPr>
      </w:pPr>
      <w:r w:rsidRPr="001938EA">
        <w:rPr>
          <w:rFonts w:ascii="Courier New" w:hAnsi="Courier New" w:cs="Courier New"/>
          <w:b/>
        </w:rPr>
        <w:t>$ quiz 44 33 2 ttt</w:t>
      </w:r>
    </w:p>
    <w:p w:rsidR="001938EA" w:rsidRPr="00B91C3B" w:rsidRDefault="001938EA" w:rsidP="0026273D">
      <w:pPr>
        <w:ind w:right="-18"/>
        <w:rPr>
          <w:rFonts w:ascii="Courier New" w:hAnsi="Courier New" w:cs="Courier New"/>
          <w:b/>
          <w:color w:val="FF0000"/>
        </w:rPr>
      </w:pPr>
    </w:p>
    <w:p w:rsidR="002901AE" w:rsidRPr="001938EA" w:rsidRDefault="002901AE" w:rsidP="002901AE">
      <w:pPr>
        <w:rPr>
          <w:rFonts w:ascii="Courier New" w:hAnsi="Courier New" w:cs="Courier New"/>
          <w:b/>
        </w:rPr>
      </w:pPr>
      <w:r w:rsidRPr="001938EA">
        <w:rPr>
          <w:rFonts w:ascii="Courier New" w:hAnsi="Courier New" w:cs="Courier New"/>
          <w:b/>
        </w:rPr>
        <w:t>$ echo $?</w:t>
      </w:r>
    </w:p>
    <w:p w:rsidR="001938EA" w:rsidRPr="00B91C3B" w:rsidRDefault="001938EA" w:rsidP="0026273D">
      <w:pPr>
        <w:ind w:right="-18"/>
        <w:rPr>
          <w:rFonts w:ascii="Courier New" w:hAnsi="Courier New" w:cs="Courier New"/>
          <w:b/>
          <w:color w:val="FF0000"/>
        </w:rPr>
      </w:pPr>
      <w:bookmarkStart w:id="0" w:name="_GoBack"/>
      <w:bookmarkEnd w:id="0"/>
    </w:p>
    <w:p w:rsidR="00F12BC0" w:rsidRDefault="00F12BC0" w:rsidP="0026273D">
      <w:pPr>
        <w:ind w:right="-18"/>
        <w:rPr>
          <w:rFonts w:ascii="Courier New" w:hAnsi="Courier New"/>
        </w:rPr>
      </w:pPr>
    </w:p>
    <w:p w:rsidR="00304C70" w:rsidRPr="001938EA" w:rsidRDefault="0053069D">
      <w:pPr>
        <w:rPr>
          <w:u w:val="single"/>
        </w:rPr>
      </w:pPr>
      <w:r>
        <w:rPr>
          <w:u w:val="single"/>
        </w:rPr>
        <w:t xml:space="preserve"> </w:t>
      </w:r>
    </w:p>
    <w:p w:rsidR="00983191" w:rsidRDefault="00983191" w:rsidP="00983191">
      <w:pPr>
        <w:pStyle w:val="HTMLPreformatted"/>
        <w:rPr>
          <w:b/>
          <w:sz w:val="24"/>
          <w:szCs w:val="24"/>
        </w:rPr>
      </w:pPr>
    </w:p>
    <w:p w:rsidR="00F12BC0" w:rsidRPr="00983191" w:rsidRDefault="00F12BC0" w:rsidP="00983191">
      <w:pPr>
        <w:pStyle w:val="HTMLPreformatted"/>
        <w:rPr>
          <w:b/>
          <w:sz w:val="24"/>
          <w:szCs w:val="24"/>
        </w:rPr>
      </w:pPr>
    </w:p>
    <w:sectPr w:rsidR="00F12BC0" w:rsidRPr="00983191">
      <w:pgSz w:w="12240" w:h="15840"/>
      <w:pgMar w:top="1008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12C7F"/>
    <w:multiLevelType w:val="hybridMultilevel"/>
    <w:tmpl w:val="312CCA2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EE1777"/>
    <w:multiLevelType w:val="hybridMultilevel"/>
    <w:tmpl w:val="BE6CE9A4"/>
    <w:lvl w:ilvl="0" w:tplc="23EA1002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0D8949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14CDB1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4DADA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6E72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C6EACF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02E36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7A4C7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8AA3B5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801845"/>
    <w:multiLevelType w:val="hybridMultilevel"/>
    <w:tmpl w:val="707CC5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5A5795"/>
    <w:multiLevelType w:val="hybridMultilevel"/>
    <w:tmpl w:val="A634AD7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CB3F61"/>
    <w:multiLevelType w:val="hybridMultilevel"/>
    <w:tmpl w:val="B870565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A2A3D82"/>
    <w:multiLevelType w:val="hybridMultilevel"/>
    <w:tmpl w:val="D10068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CB41F94"/>
    <w:multiLevelType w:val="multilevel"/>
    <w:tmpl w:val="3DE29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EED0595"/>
    <w:multiLevelType w:val="hybridMultilevel"/>
    <w:tmpl w:val="A2C62D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FEB0540"/>
    <w:multiLevelType w:val="hybridMultilevel"/>
    <w:tmpl w:val="3DE29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BB0532"/>
    <w:multiLevelType w:val="hybridMultilevel"/>
    <w:tmpl w:val="A64656BA"/>
    <w:lvl w:ilvl="0" w:tplc="2446F5E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196269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D0476D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38CE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18CF4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B1CF6C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BB452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869C4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57E654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4BB28A5"/>
    <w:multiLevelType w:val="hybridMultilevel"/>
    <w:tmpl w:val="2026BCDA"/>
    <w:lvl w:ilvl="0" w:tplc="3516EB0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2893EED"/>
    <w:multiLevelType w:val="hybridMultilevel"/>
    <w:tmpl w:val="8716C6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5D36FB"/>
    <w:multiLevelType w:val="hybridMultilevel"/>
    <w:tmpl w:val="37C4A5B4"/>
    <w:lvl w:ilvl="0" w:tplc="61AC744A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4E09B3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BCA129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B6676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EC8C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73CCD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AA6C8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6CF37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EF6899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57A367B"/>
    <w:multiLevelType w:val="multilevel"/>
    <w:tmpl w:val="707CC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8401EAB"/>
    <w:multiLevelType w:val="hybridMultilevel"/>
    <w:tmpl w:val="6DFAAE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059460D"/>
    <w:multiLevelType w:val="hybridMultilevel"/>
    <w:tmpl w:val="8BE2D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0721CEA"/>
    <w:multiLevelType w:val="hybridMultilevel"/>
    <w:tmpl w:val="F79EFCA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779267EB"/>
    <w:multiLevelType w:val="hybridMultilevel"/>
    <w:tmpl w:val="A4582C4A"/>
    <w:lvl w:ilvl="0" w:tplc="4EEE5998">
      <w:start w:val="1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9114A68"/>
    <w:multiLevelType w:val="hybridMultilevel"/>
    <w:tmpl w:val="80E8CE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C0D444C"/>
    <w:multiLevelType w:val="hybridMultilevel"/>
    <w:tmpl w:val="B240E1B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E013990"/>
    <w:multiLevelType w:val="hybridMultilevel"/>
    <w:tmpl w:val="90A22C2A"/>
    <w:lvl w:ilvl="0" w:tplc="C798AB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11"/>
  </w:num>
  <w:num w:numId="5">
    <w:abstractNumId w:val="3"/>
  </w:num>
  <w:num w:numId="6">
    <w:abstractNumId w:val="18"/>
  </w:num>
  <w:num w:numId="7">
    <w:abstractNumId w:val="7"/>
  </w:num>
  <w:num w:numId="8">
    <w:abstractNumId w:val="5"/>
  </w:num>
  <w:num w:numId="9">
    <w:abstractNumId w:val="0"/>
  </w:num>
  <w:num w:numId="10">
    <w:abstractNumId w:val="14"/>
  </w:num>
  <w:num w:numId="11">
    <w:abstractNumId w:val="4"/>
  </w:num>
  <w:num w:numId="12">
    <w:abstractNumId w:val="20"/>
  </w:num>
  <w:num w:numId="13">
    <w:abstractNumId w:val="16"/>
  </w:num>
  <w:num w:numId="14">
    <w:abstractNumId w:val="8"/>
  </w:num>
  <w:num w:numId="15">
    <w:abstractNumId w:val="2"/>
  </w:num>
  <w:num w:numId="16">
    <w:abstractNumId w:val="17"/>
  </w:num>
  <w:num w:numId="17">
    <w:abstractNumId w:val="6"/>
  </w:num>
  <w:num w:numId="18">
    <w:abstractNumId w:val="13"/>
  </w:num>
  <w:num w:numId="19">
    <w:abstractNumId w:val="15"/>
  </w:num>
  <w:num w:numId="20">
    <w:abstractNumId w:val="19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8E0BC0"/>
    <w:rsid w:val="00014B53"/>
    <w:rsid w:val="00025F19"/>
    <w:rsid w:val="00044067"/>
    <w:rsid w:val="000E5DD8"/>
    <w:rsid w:val="00114CE6"/>
    <w:rsid w:val="00150CBD"/>
    <w:rsid w:val="001938EA"/>
    <w:rsid w:val="0026273D"/>
    <w:rsid w:val="002901AE"/>
    <w:rsid w:val="00304C70"/>
    <w:rsid w:val="00340BA2"/>
    <w:rsid w:val="003C7B4D"/>
    <w:rsid w:val="003D6B2F"/>
    <w:rsid w:val="004B5748"/>
    <w:rsid w:val="0053069D"/>
    <w:rsid w:val="005F3495"/>
    <w:rsid w:val="0065223A"/>
    <w:rsid w:val="00676585"/>
    <w:rsid w:val="007A44B0"/>
    <w:rsid w:val="008045FB"/>
    <w:rsid w:val="00892FB6"/>
    <w:rsid w:val="008E0BC0"/>
    <w:rsid w:val="00910E73"/>
    <w:rsid w:val="00983191"/>
    <w:rsid w:val="009E4D0F"/>
    <w:rsid w:val="00A04CF6"/>
    <w:rsid w:val="00A34F98"/>
    <w:rsid w:val="00A52A52"/>
    <w:rsid w:val="00B14F2E"/>
    <w:rsid w:val="00B91C3B"/>
    <w:rsid w:val="00BB5AEB"/>
    <w:rsid w:val="00BC69C8"/>
    <w:rsid w:val="00BD1464"/>
    <w:rsid w:val="00BF320A"/>
    <w:rsid w:val="00C02ADC"/>
    <w:rsid w:val="00CD54CD"/>
    <w:rsid w:val="00CD6EE9"/>
    <w:rsid w:val="00D4571F"/>
    <w:rsid w:val="00D57E36"/>
    <w:rsid w:val="00E26877"/>
    <w:rsid w:val="00F12BC0"/>
    <w:rsid w:val="00F6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1E2FFE"/>
  <w15:docId w15:val="{FF89DEAF-85FD-41DB-B0FE-35DF440FD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bCs/>
    </w:rPr>
  </w:style>
  <w:style w:type="paragraph" w:styleId="HTMLPreformatted">
    <w:name w:val="HTML Preformatted"/>
    <w:basedOn w:val="Normal"/>
    <w:rsid w:val="00983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BF320A"/>
    <w:rPr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4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8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UNX122 Sections H and I  -  Quiz #1</vt:lpstr>
    </vt:vector>
  </TitlesOfParts>
  <Company>Seneca College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UNX122 Sections H and I  -  Quiz #1</dc:title>
  <dc:creator>Computer Studies</dc:creator>
  <cp:lastModifiedBy>ITS</cp:lastModifiedBy>
  <cp:revision>13</cp:revision>
  <cp:lastPrinted>2015-04-16T06:20:00Z</cp:lastPrinted>
  <dcterms:created xsi:type="dcterms:W3CDTF">2013-04-06T20:26:00Z</dcterms:created>
  <dcterms:modified xsi:type="dcterms:W3CDTF">2020-12-08T01:37:00Z</dcterms:modified>
</cp:coreProperties>
</file>